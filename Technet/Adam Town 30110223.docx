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89" w:rsidRDefault="00FB6DE3" w:rsidP="00982B3F">
      <w:pPr>
        <w:sectPr w:rsidR="00033C89" w:rsidSect="00982B3F">
          <w:pgSz w:w="11900" w:h="16840"/>
          <w:pgMar w:top="1080" w:right="418" w:bottom="1080" w:left="426" w:header="708" w:footer="708" w:gutter="0"/>
          <w:cols w:space="708"/>
          <w:docGrid w:linePitch="360"/>
        </w:sect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6703" behindDoc="0" locked="0" layoutInCell="1" allowOverlap="1">
            <wp:simplePos x="0" y="0"/>
            <wp:positionH relativeFrom="page">
              <wp:posOffset>-1270</wp:posOffset>
            </wp:positionH>
            <wp:positionV relativeFrom="page">
              <wp:posOffset>0</wp:posOffset>
            </wp:positionV>
            <wp:extent cx="7566025" cy="10703560"/>
            <wp:effectExtent l="0" t="0" r="0" b="0"/>
            <wp:wrapThrough wrapText="bothSides">
              <wp:wrapPolygon edited="0">
                <wp:start x="20594" y="410"/>
                <wp:lineTo x="15228" y="615"/>
                <wp:lineTo x="13415" y="820"/>
                <wp:lineTo x="13488" y="1333"/>
                <wp:lineTo x="10877" y="2153"/>
                <wp:lineTo x="10805" y="20196"/>
                <wp:lineTo x="1813" y="20349"/>
                <wp:lineTo x="653" y="20401"/>
                <wp:lineTo x="653" y="21118"/>
                <wp:lineTo x="21537" y="21118"/>
                <wp:lineTo x="21537" y="20349"/>
                <wp:lineTo x="10732" y="20196"/>
                <wp:lineTo x="10805" y="2153"/>
                <wp:lineTo x="14213" y="2153"/>
                <wp:lineTo x="20594" y="1640"/>
                <wp:lineTo x="20521" y="1333"/>
                <wp:lineTo x="20884" y="410"/>
                <wp:lineTo x="20594" y="41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t CV coversheet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1070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534D1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7.55pt;margin-top:732.35pt;width:555.25pt;height:68.3pt;z-index:251659776;mso-wrap-edited:f;mso-position-horizontal-relative:page;mso-position-vertical-relative:page" wrapcoords="0 0 21600 0 21600 21600 0 21600 0 0" filled="f" stroked="f">
            <v:fill o:detectmouseclick="t"/>
            <v:textbox style="mso-next-textbox:#_x0000_s1030" inset=",7.2pt,,7.2pt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11033"/>
                  </w:tblGrid>
                  <w:tr w:rsidR="00022724" w:rsidTr="00294C8C">
                    <w:trPr>
                      <w:cantSplit/>
                      <w:trHeight w:hRule="exact" w:val="397"/>
                    </w:trPr>
                    <w:tc>
                      <w:tcPr>
                        <w:tcW w:w="11033" w:type="dxa"/>
                        <w:shd w:val="clear" w:color="auto" w:fill="auto"/>
                      </w:tcPr>
                      <w:p w:rsidR="00022724" w:rsidRPr="00697756" w:rsidRDefault="00022724" w:rsidP="000A6DEF">
                        <w:pPr>
                          <w:pStyle w:val="BodyText"/>
                          <w:spacing w:after="40" w:line="240" w:lineRule="auto"/>
                          <w:jc w:val="right"/>
                          <w:rPr>
                            <w:rFonts w:ascii="Calibri" w:hAnsi="Calibri"/>
                            <w:color w:val="404040" w:themeColor="text1" w:themeTint="BF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color w:val="404040" w:themeColor="text1" w:themeTint="BF"/>
                            <w:sz w:val="24"/>
                            <w:szCs w:val="24"/>
                            <w:lang w:val="en-US"/>
                          </w:rPr>
                          <w:t>Thomas Grace</w:t>
                        </w:r>
                        <w:r w:rsidRPr="00697756">
                          <w:rPr>
                            <w:rFonts w:ascii="Calibri" w:hAnsi="Calibri"/>
                            <w:color w:val="404040" w:themeColor="text1" w:themeTint="BF"/>
                            <w:sz w:val="24"/>
                            <w:szCs w:val="24"/>
                            <w:lang w:val="en-US"/>
                          </w:rPr>
                          <w:t xml:space="preserve">  |  </w:t>
                        </w:r>
                        <w:r>
                          <w:rPr>
                            <w:rFonts w:ascii="Calibri" w:hAnsi="Calibri"/>
                            <w:color w:val="404040" w:themeColor="text1" w:themeTint="BF"/>
                            <w:sz w:val="20"/>
                            <w:lang w:val="en-US"/>
                          </w:rPr>
                          <w:t>Consultant</w:t>
                        </w:r>
                      </w:p>
                    </w:tc>
                  </w:tr>
                  <w:tr w:rsidR="00022724" w:rsidTr="00294C8C">
                    <w:trPr>
                      <w:cantSplit/>
                      <w:trHeight w:hRule="exact" w:val="340"/>
                    </w:trPr>
                    <w:tc>
                      <w:tcPr>
                        <w:tcW w:w="11033" w:type="dxa"/>
                        <w:shd w:val="clear" w:color="auto" w:fill="auto"/>
                      </w:tcPr>
                      <w:p w:rsidR="00022724" w:rsidRPr="00697756" w:rsidRDefault="00022724" w:rsidP="000A6DEF">
                        <w:pPr>
                          <w:pStyle w:val="BodyText"/>
                          <w:spacing w:after="40" w:line="240" w:lineRule="exact"/>
                          <w:jc w:val="right"/>
                          <w:rPr>
                            <w:rFonts w:ascii="Calibri" w:hAnsi="Calibri"/>
                            <w:color w:val="auto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color w:val="D40400"/>
                            <w:sz w:val="20"/>
                            <w:lang w:val="en-US"/>
                          </w:rPr>
                          <w:t>T</w:t>
                        </w:r>
                        <w:r w:rsidRPr="00697756">
                          <w:rPr>
                            <w:rFonts w:ascii="Calibri" w:hAnsi="Calibri"/>
                            <w:color w:val="D40400"/>
                            <w:sz w:val="20"/>
                            <w:lang w:val="en-US"/>
                          </w:rPr>
                          <w:t>:</w:t>
                        </w:r>
                        <w:r w:rsidRPr="00697756">
                          <w:rPr>
                            <w:rFonts w:ascii="Calibri" w:hAnsi="Calibri"/>
                            <w:color w:val="auto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404040" w:themeColor="text1" w:themeTint="BF"/>
                            <w:sz w:val="20"/>
                            <w:lang w:val="en-US"/>
                          </w:rPr>
                          <w:t>0161 237 0023</w:t>
                        </w:r>
                        <w:r w:rsidRPr="00697756">
                          <w:rPr>
                            <w:rFonts w:ascii="Calibri" w:hAnsi="Calibri"/>
                            <w:color w:val="404040" w:themeColor="text1" w:themeTint="BF"/>
                            <w:sz w:val="20"/>
                            <w:lang w:val="en-US"/>
                          </w:rPr>
                          <w:t xml:space="preserve">  |</w:t>
                        </w:r>
                        <w:r w:rsidRPr="00697756">
                          <w:rPr>
                            <w:rFonts w:ascii="Calibri" w:hAnsi="Calibri"/>
                            <w:color w:val="auto"/>
                            <w:sz w:val="20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Calibri" w:hAnsi="Calibri"/>
                            <w:color w:val="D40400"/>
                            <w:sz w:val="20"/>
                            <w:lang w:val="en-US"/>
                          </w:rPr>
                          <w:t>E</w:t>
                        </w:r>
                        <w:r w:rsidRPr="00697756">
                          <w:rPr>
                            <w:rFonts w:ascii="Calibri" w:hAnsi="Calibri"/>
                            <w:color w:val="404040" w:themeColor="text1" w:themeTint="BF"/>
                            <w:sz w:val="20"/>
                            <w:lang w:val="en-US"/>
                          </w:rPr>
                          <w:t xml:space="preserve">: </w:t>
                        </w:r>
                        <w:hyperlink r:id="rId9" w:history="1">
                          <w:r w:rsidRPr="009F7183">
                            <w:rPr>
                              <w:rStyle w:val="Hyperlink"/>
                              <w:rFonts w:ascii="Calibri" w:hAnsi="Calibri"/>
                              <w:sz w:val="20"/>
                              <w:lang w:val="en-US"/>
                            </w:rPr>
                            <w:t>thomas.grace@mint-rs.com</w:t>
                          </w:r>
                        </w:hyperlink>
                        <w:r w:rsidRPr="00697756">
                          <w:rPr>
                            <w:rFonts w:ascii="Calibri" w:hAnsi="Calibri"/>
                            <w:color w:val="auto"/>
                            <w:sz w:val="20"/>
                            <w:lang w:val="en-US"/>
                          </w:rPr>
                          <w:t xml:space="preserve">  </w:t>
                        </w:r>
                      </w:p>
                    </w:tc>
                  </w:tr>
                  <w:tr w:rsidR="00022724" w:rsidTr="00294C8C">
                    <w:trPr>
                      <w:cantSplit/>
                      <w:trHeight w:hRule="exact" w:val="340"/>
                    </w:trPr>
                    <w:tc>
                      <w:tcPr>
                        <w:tcW w:w="11033" w:type="dxa"/>
                        <w:shd w:val="clear" w:color="auto" w:fill="auto"/>
                      </w:tcPr>
                      <w:p w:rsidR="00022724" w:rsidRPr="00184554" w:rsidRDefault="00022724" w:rsidP="00184554">
                        <w:pPr>
                          <w:jc w:val="right"/>
                          <w:rPr>
                            <w:rFonts w:ascii="Calibri" w:hAnsi="Calibri"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  <w:r w:rsidRPr="00697756">
                          <w:rPr>
                            <w:rFonts w:ascii="Calibri" w:hAnsi="Calibri"/>
                            <w:color w:val="7F7F7F" w:themeColor="text1" w:themeTint="80"/>
                            <w:sz w:val="14"/>
                            <w:szCs w:val="14"/>
                          </w:rPr>
                          <w:t xml:space="preserve">By receipt of this CV you agree that: (a) any interview shall be arranged through </w:t>
                        </w:r>
                        <w:r>
                          <w:rPr>
                            <w:rFonts w:ascii="Calibri" w:hAnsi="Calibri"/>
                            <w:color w:val="7F7F7F" w:themeColor="text1" w:themeTint="80"/>
                            <w:sz w:val="14"/>
                            <w:szCs w:val="14"/>
                          </w:rPr>
                          <w:t>Mint Recruitment Solutions</w:t>
                        </w:r>
                        <w:r w:rsidRPr="00697756">
                          <w:rPr>
                            <w:rFonts w:ascii="Calibri" w:hAnsi="Calibri"/>
                            <w:color w:val="7F7F7F" w:themeColor="text1" w:themeTint="80"/>
                            <w:sz w:val="14"/>
                            <w:szCs w:val="14"/>
                          </w:rPr>
                          <w:t xml:space="preserve">; (b) once requested, then you shall not </w:t>
                        </w:r>
                        <w:r>
                          <w:rPr>
                            <w:rFonts w:ascii="Calibri" w:hAnsi="Calibri"/>
                            <w:color w:val="7F7F7F" w:themeColor="text1" w:themeTint="80"/>
                            <w:sz w:val="14"/>
                            <w:szCs w:val="14"/>
                          </w:rPr>
                          <w:br/>
                        </w:r>
                        <w:r w:rsidRPr="00697756">
                          <w:rPr>
                            <w:rFonts w:ascii="Calibri" w:hAnsi="Calibri"/>
                            <w:color w:val="7F7F7F" w:themeColor="text1" w:themeTint="80"/>
                            <w:sz w:val="14"/>
                            <w:szCs w:val="14"/>
                          </w:rPr>
                          <w:t xml:space="preserve">employ or utilise the services of the candidate / contractor other than through </w:t>
                        </w:r>
                        <w:r>
                          <w:rPr>
                            <w:rFonts w:ascii="Calibri" w:hAnsi="Calibri"/>
                            <w:color w:val="7F7F7F" w:themeColor="text1" w:themeTint="80"/>
                            <w:sz w:val="14"/>
                            <w:szCs w:val="14"/>
                          </w:rPr>
                          <w:t>Mint Recruitment Solutions</w:t>
                        </w:r>
                        <w:r w:rsidRPr="00697756">
                          <w:rPr>
                            <w:rFonts w:ascii="Calibri" w:hAnsi="Calibri"/>
                            <w:color w:val="7F7F7F" w:themeColor="text1" w:themeTint="80"/>
                            <w:sz w:val="14"/>
                            <w:szCs w:val="14"/>
                          </w:rPr>
                          <w:t xml:space="preserve"> for a period of twelve months from receipt.</w:t>
                        </w:r>
                      </w:p>
                    </w:tc>
                  </w:tr>
                </w:tbl>
                <w:p w:rsidR="00022724" w:rsidRDefault="00022724" w:rsidP="004A1206"/>
              </w:txbxContent>
            </v:textbox>
            <w10:wrap type="through" anchorx="page" anchory="page"/>
          </v:shape>
        </w:pict>
      </w:r>
      <w:r w:rsidR="003534D1">
        <w:rPr>
          <w:noProof/>
          <w:lang w:eastAsia="en-GB"/>
        </w:rPr>
        <w:pict>
          <v:shape id="Text Box 4" o:spid="_x0000_s1029" type="#_x0000_t202" style="position:absolute;margin-left:20.45pt;margin-top:63.2pt;width:287.1pt;height:63.95pt;z-index:251658752;visibility:visible;mso-wrap-edited:f;mso-position-horizontal-relative:page;mso-position-vertical-relative:page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" filled="f" stroked="f">
            <v:textbox style="mso-next-textbox:#Text Box 4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5670"/>
                  </w:tblGrid>
                  <w:tr w:rsidR="00022724" w:rsidRPr="00225B81" w:rsidTr="00225B81">
                    <w:trPr>
                      <w:cantSplit/>
                      <w:trHeight w:hRule="exact" w:val="567"/>
                    </w:trPr>
                    <w:tc>
                      <w:tcPr>
                        <w:tcW w:w="5670" w:type="dxa"/>
                        <w:shd w:val="clear" w:color="auto" w:fill="auto"/>
                      </w:tcPr>
                      <w:p w:rsidR="00022724" w:rsidRPr="00225B81" w:rsidRDefault="00022724">
                        <w:pPr>
                          <w:rPr>
                            <w:rFonts w:ascii="Calibri" w:hAnsi="Calibri"/>
                            <w:b/>
                            <w:sz w:val="44"/>
                            <w:szCs w:val="44"/>
                          </w:rPr>
                        </w:pPr>
                        <w:r w:rsidRPr="00225B81">
                          <w:rPr>
                            <w:rFonts w:ascii="Calibri" w:hAnsi="Calibri"/>
                            <w:b/>
                            <w:sz w:val="44"/>
                            <w:szCs w:val="44"/>
                          </w:rPr>
                          <w:t>Candidate Profile</w:t>
                        </w:r>
                      </w:p>
                    </w:tc>
                  </w:tr>
                  <w:tr w:rsidR="00022724" w:rsidRPr="00225B81" w:rsidTr="00225B81">
                    <w:trPr>
                      <w:cantSplit/>
                      <w:trHeight w:hRule="exact" w:val="567"/>
                    </w:trPr>
                    <w:tc>
                      <w:tcPr>
                        <w:tcW w:w="5670" w:type="dxa"/>
                        <w:shd w:val="clear" w:color="auto" w:fill="auto"/>
                      </w:tcPr>
                      <w:p w:rsidR="00022724" w:rsidRPr="00225B81" w:rsidRDefault="00022724" w:rsidP="00E2315E">
                        <w:pPr>
                          <w:rPr>
                            <w:rFonts w:ascii="Calibri" w:hAnsi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sz w:val="32"/>
                            <w:szCs w:val="32"/>
                          </w:rPr>
                          <w:t>Adam Town</w:t>
                        </w:r>
                      </w:p>
                    </w:tc>
                  </w:tr>
                </w:tbl>
                <w:p w:rsidR="00022724" w:rsidRDefault="00022724" w:rsidP="004A1206"/>
              </w:txbxContent>
            </v:textbox>
            <w10:wrap type="through" anchorx="page" anchory="page"/>
          </v:shape>
        </w:pict>
      </w:r>
      <w:r w:rsidR="003534D1">
        <w:rPr>
          <w:noProof/>
          <w:lang w:eastAsia="en-GB"/>
        </w:rPr>
        <w:pict>
          <v:shape id="Text Box 124" o:spid="_x0000_s1028" type="#_x0000_t202" style="position:absolute;margin-left:20.45pt;margin-top:127.75pt;width:555.25pt;height:588.4pt;z-index:251657728;visibility:visible;mso-wrap-edited:f;mso-position-horizontal-relative:page;mso-position-vertical-relative:page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" filled="f" stroked="f">
            <v:path arrowok="t"/>
            <v:textbox style="mso-next-textbox:#Text Box 124">
              <w:txbxContent>
                <w:tbl>
                  <w:tblPr>
                    <w:tblW w:w="11033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4A0"/>
                  </w:tblPr>
                  <w:tblGrid>
                    <w:gridCol w:w="1675"/>
                    <w:gridCol w:w="151"/>
                    <w:gridCol w:w="1403"/>
                    <w:gridCol w:w="7804"/>
                  </w:tblGrid>
                  <w:tr w:rsidR="00022724" w:rsidRPr="00225B81" w:rsidTr="00B660CA">
                    <w:trPr>
                      <w:cantSplit/>
                      <w:trHeight w:hRule="exact" w:val="1036"/>
                    </w:trPr>
                    <w:tc>
                      <w:tcPr>
                        <w:tcW w:w="3229" w:type="dxa"/>
                        <w:gridSpan w:val="3"/>
                        <w:tcBorders>
                          <w:top w:val="single" w:sz="18" w:space="0" w:color="808080"/>
                          <w:left w:val="nil"/>
                          <w:bottom w:val="single" w:sz="4" w:space="0" w:color="A6A6A6"/>
                        </w:tcBorders>
                        <w:shd w:val="clear" w:color="auto" w:fill="auto"/>
                      </w:tcPr>
                      <w:p w:rsidR="00022724" w:rsidRDefault="00022724" w:rsidP="00914781">
                        <w:pPr>
                          <w:spacing w:after="20"/>
                          <w:ind w:right="42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25B8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  <w:t>HOME LOCATION</w:t>
                        </w:r>
                      </w:p>
                      <w:p w:rsidR="00022724" w:rsidRDefault="00022724" w:rsidP="00914781">
                        <w:pPr>
                          <w:spacing w:after="20"/>
                          <w:ind w:right="42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022724" w:rsidRPr="00225B81" w:rsidRDefault="00022724" w:rsidP="00914781">
                        <w:pPr>
                          <w:spacing w:after="20"/>
                          <w:ind w:right="42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804" w:type="dxa"/>
                        <w:tcBorders>
                          <w:top w:val="single" w:sz="18" w:space="0" w:color="808080"/>
                          <w:bottom w:val="single" w:sz="4" w:space="0" w:color="A6A6A6"/>
                          <w:right w:val="nil"/>
                        </w:tcBorders>
                        <w:shd w:val="clear" w:color="auto" w:fill="auto"/>
                      </w:tcPr>
                      <w:p w:rsidR="00022724" w:rsidRDefault="00022724" w:rsidP="005C4E10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402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autoSpaceDE w:val="0"/>
                          <w:autoSpaceDN w:val="0"/>
                          <w:adjustRightInd w:val="0"/>
                          <w:ind w:right="42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Stockport – Moving to Grantham</w:t>
                        </w:r>
                      </w:p>
                      <w:p w:rsidR="00022724" w:rsidRDefault="00022724" w:rsidP="005C4E10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402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autoSpaceDE w:val="0"/>
                          <w:autoSpaceDN w:val="0"/>
                          <w:adjustRightInd w:val="0"/>
                          <w:ind w:right="42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:rsidR="00022724" w:rsidRPr="00225B81" w:rsidRDefault="00022724" w:rsidP="005C4E10">
                        <w:pPr>
                          <w:widowControl w:val="0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402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autoSpaceDE w:val="0"/>
                          <w:autoSpaceDN w:val="0"/>
                          <w:adjustRightInd w:val="0"/>
                          <w:ind w:right="42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22724" w:rsidRPr="00225B81" w:rsidTr="00F87DE7">
                    <w:trPr>
                      <w:cantSplit/>
                      <w:trHeight w:hRule="exact" w:val="4069"/>
                    </w:trPr>
                    <w:tc>
                      <w:tcPr>
                        <w:tcW w:w="3229" w:type="dxa"/>
                        <w:gridSpan w:val="3"/>
                        <w:tcBorders>
                          <w:top w:val="single" w:sz="4" w:space="0" w:color="A6A6A6"/>
                          <w:left w:val="nil"/>
                        </w:tcBorders>
                        <w:shd w:val="clear" w:color="auto" w:fill="auto"/>
                      </w:tcPr>
                      <w:p w:rsidR="00022724" w:rsidRDefault="00022724" w:rsidP="00914781">
                        <w:pPr>
                          <w:tabs>
                            <w:tab w:val="left" w:pos="3544"/>
                          </w:tabs>
                          <w:spacing w:after="20"/>
                          <w:ind w:right="42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022724" w:rsidRPr="00225B81" w:rsidRDefault="00022724" w:rsidP="00914781">
                        <w:pPr>
                          <w:tabs>
                            <w:tab w:val="left" w:pos="3544"/>
                          </w:tabs>
                          <w:spacing w:after="20"/>
                          <w:ind w:right="42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  <w:t>CONSULTANT NOTES</w:t>
                        </w:r>
                      </w:p>
                    </w:tc>
                    <w:tc>
                      <w:tcPr>
                        <w:tcW w:w="7804" w:type="dxa"/>
                        <w:tcBorders>
                          <w:top w:val="single" w:sz="4" w:space="0" w:color="A6A6A6"/>
                          <w:right w:val="nil"/>
                        </w:tcBorders>
                        <w:shd w:val="clear" w:color="auto" w:fill="auto"/>
                      </w:tcPr>
                      <w:p w:rsidR="00022724" w:rsidRDefault="00022724" w:rsidP="00E31E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357" w:right="42"/>
                          <w:jc w:val="both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:rsidR="00022724" w:rsidRDefault="00022724" w:rsidP="00E2315E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Highly skilled Software Engineer with over 6 years experience developing web applications in the .NET framework.</w:t>
                        </w:r>
                      </w:p>
                      <w:p w:rsidR="00022724" w:rsidRDefault="00022724" w:rsidP="00E2315E">
                        <w:p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:rsidR="00022724" w:rsidRDefault="00022724" w:rsidP="00E2315E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Currently working as a UI Software Engineer for Numero in Stockport focusing on the Front End Web Development of their products.</w:t>
                        </w:r>
                      </w:p>
                      <w:p w:rsidR="00022724" w:rsidRPr="00E2315E" w:rsidRDefault="00022724" w:rsidP="00E2315E">
                        <w:pPr>
                          <w:pStyle w:val="ListParagraph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:rsidR="00022724" w:rsidRDefault="00B53D0C" w:rsidP="00E2315E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W</w:t>
                        </w:r>
                        <w:r w:rsidR="00022724">
                          <w:rPr>
                            <w:rFonts w:ascii="Calibri" w:hAnsi="Calibri"/>
                            <w:sz w:val="20"/>
                            <w:szCs w:val="20"/>
                          </w:rPr>
                          <w:t>orking in a highly Agile environment and has experience of being Scrum Master.</w:t>
                        </w:r>
                      </w:p>
                      <w:p w:rsidR="00022724" w:rsidRPr="005F635D" w:rsidRDefault="00022724" w:rsidP="005F635D">
                        <w:pPr>
                          <w:pStyle w:val="ListParagraph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:rsidR="00022724" w:rsidRDefault="00022724" w:rsidP="00E2315E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Great communication skills.</w:t>
                        </w:r>
                      </w:p>
                      <w:p w:rsidR="00022724" w:rsidRPr="00022724" w:rsidRDefault="00022724" w:rsidP="00022724">
                        <w:pPr>
                          <w:pStyle w:val="ListParagraph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:rsidR="00022724" w:rsidRDefault="00022724" w:rsidP="00E2315E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Has been involved in mentoring juniors.</w:t>
                        </w:r>
                      </w:p>
                      <w:p w:rsidR="00022724" w:rsidRPr="005F635D" w:rsidRDefault="00022724" w:rsidP="005F635D">
                        <w:pPr>
                          <w:pStyle w:val="ListParagraph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:rsidR="00022724" w:rsidRPr="00E2315E" w:rsidRDefault="00022724" w:rsidP="00E2315E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Skill set includes: HTML 5, CSS 3, JavaScript, JQuery, AngularJS, BreezeJS, MVC, C#, ASP.NET, WCF, SQL Server, Scrum, TDD</w:t>
                        </w:r>
                      </w:p>
                      <w:p w:rsidR="00022724" w:rsidRPr="003411A6" w:rsidRDefault="00022724" w:rsidP="003411A6">
                        <w:pPr>
                          <w:pStyle w:val="ListParagraph"/>
                          <w:widowControl w:val="0"/>
                          <w:autoSpaceDE w:val="0"/>
                          <w:autoSpaceDN w:val="0"/>
                          <w:adjustRightInd w:val="0"/>
                          <w:ind w:right="42"/>
                          <w:jc w:val="both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22724" w:rsidRPr="00225B81" w:rsidTr="006217F2">
                    <w:trPr>
                      <w:cantSplit/>
                      <w:trHeight w:hRule="exact" w:val="2415"/>
                    </w:trPr>
                    <w:tc>
                      <w:tcPr>
                        <w:tcW w:w="3229" w:type="dxa"/>
                        <w:gridSpan w:val="3"/>
                        <w:tcBorders>
                          <w:left w:val="nil"/>
                        </w:tcBorders>
                        <w:shd w:val="clear" w:color="auto" w:fill="auto"/>
                      </w:tcPr>
                      <w:p w:rsidR="00022724" w:rsidRDefault="00022724" w:rsidP="00914781">
                        <w:pPr>
                          <w:spacing w:after="20"/>
                          <w:ind w:right="42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022724" w:rsidRPr="00225B81" w:rsidRDefault="00022724" w:rsidP="00914781">
                        <w:pPr>
                          <w:spacing w:after="20"/>
                          <w:ind w:right="42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  <w:t>REASON FOR LEAVING</w:t>
                        </w:r>
                      </w:p>
                    </w:tc>
                    <w:tc>
                      <w:tcPr>
                        <w:tcW w:w="7804" w:type="dxa"/>
                        <w:tcBorders>
                          <w:right w:val="nil"/>
                        </w:tcBorders>
                        <w:shd w:val="clear" w:color="auto" w:fill="auto"/>
                      </w:tcPr>
                      <w:p w:rsidR="00022724" w:rsidRDefault="00022724" w:rsidP="00E31E6A">
                        <w:pPr>
                          <w:tabs>
                            <w:tab w:val="left" w:pos="3402"/>
                          </w:tabs>
                          <w:spacing w:after="20"/>
                          <w:ind w:right="42"/>
                          <w:rPr>
                            <w:rFonts w:ascii="Calibri" w:hAnsi="Calibri" w:cs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22724" w:rsidRDefault="00022724" w:rsidP="00E2315E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3402"/>
                          </w:tabs>
                          <w:spacing w:after="20"/>
                          <w:ind w:right="42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Moving in with his Girlfriend who lives in Grantham.</w:t>
                        </w:r>
                      </w:p>
                      <w:p w:rsidR="00022724" w:rsidRDefault="00022724" w:rsidP="00E2315E">
                        <w:pPr>
                          <w:tabs>
                            <w:tab w:val="left" w:pos="3402"/>
                          </w:tabs>
                          <w:spacing w:after="20"/>
                          <w:ind w:right="42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:rsidR="00022724" w:rsidRDefault="00022724" w:rsidP="00E2315E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3402"/>
                          </w:tabs>
                          <w:spacing w:after="20"/>
                          <w:ind w:right="42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Looking to take a step up in his career into a senior role.</w:t>
                        </w:r>
                      </w:p>
                      <w:p w:rsidR="00022724" w:rsidRPr="00E2315E" w:rsidRDefault="00022724" w:rsidP="00E2315E">
                        <w:pPr>
                          <w:pStyle w:val="ListParagraph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</w:p>
                      <w:p w:rsidR="00022724" w:rsidRPr="00E2315E" w:rsidRDefault="00022724" w:rsidP="00E2315E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3402"/>
                          </w:tabs>
                          <w:spacing w:after="20"/>
                          <w:ind w:right="42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Big interest in working with the latest cutting edge technology.</w:t>
                        </w:r>
                      </w:p>
                    </w:tc>
                  </w:tr>
                  <w:tr w:rsidR="00022724" w:rsidRPr="00225B81" w:rsidTr="00976316">
                    <w:trPr>
                      <w:cantSplit/>
                      <w:trHeight w:hRule="exact" w:val="1407"/>
                    </w:trPr>
                    <w:tc>
                      <w:tcPr>
                        <w:tcW w:w="3229" w:type="dxa"/>
                        <w:gridSpan w:val="3"/>
                        <w:tcBorders>
                          <w:left w:val="nil"/>
                          <w:bottom w:val="single" w:sz="4" w:space="0" w:color="A6A6A6"/>
                        </w:tcBorders>
                        <w:shd w:val="clear" w:color="auto" w:fill="auto"/>
                      </w:tcPr>
                      <w:p w:rsidR="00022724" w:rsidRDefault="00022724" w:rsidP="00914781">
                        <w:pPr>
                          <w:spacing w:after="20"/>
                          <w:ind w:right="42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022724" w:rsidRDefault="00022724" w:rsidP="00976316">
                        <w:pPr>
                          <w:spacing w:after="20"/>
                          <w:ind w:right="42"/>
                          <w:jc w:val="right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  <w:t>SALARY                                    Current:</w:t>
                        </w:r>
                      </w:p>
                      <w:p w:rsidR="00022724" w:rsidRDefault="00022724" w:rsidP="00976316">
                        <w:pPr>
                          <w:spacing w:after="20"/>
                          <w:ind w:right="42"/>
                          <w:jc w:val="right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022724" w:rsidRPr="00225B81" w:rsidRDefault="00022724" w:rsidP="00976316">
                        <w:pPr>
                          <w:spacing w:after="20"/>
                          <w:ind w:right="42"/>
                          <w:jc w:val="right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  <w:t>Desired:</w:t>
                        </w:r>
                      </w:p>
                    </w:tc>
                    <w:tc>
                      <w:tcPr>
                        <w:tcW w:w="7804" w:type="dxa"/>
                        <w:tcBorders>
                          <w:bottom w:val="single" w:sz="4" w:space="0" w:color="A6A6A6"/>
                          <w:right w:val="nil"/>
                        </w:tcBorders>
                        <w:shd w:val="clear" w:color="auto" w:fill="auto"/>
                      </w:tcPr>
                      <w:p w:rsidR="00022724" w:rsidRDefault="00022724" w:rsidP="0098437E">
                        <w:pPr>
                          <w:tabs>
                            <w:tab w:val="left" w:pos="3402"/>
                          </w:tabs>
                          <w:spacing w:after="20"/>
                          <w:ind w:right="42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:rsidR="00022724" w:rsidRDefault="00022724" w:rsidP="00DD2F92">
                        <w:pPr>
                          <w:tabs>
                            <w:tab w:val="left" w:pos="3402"/>
                          </w:tabs>
                          <w:spacing w:after="20"/>
                          <w:ind w:right="42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£35k</w:t>
                        </w:r>
                      </w:p>
                      <w:p w:rsidR="00022724" w:rsidRDefault="00022724" w:rsidP="00DD2F92">
                        <w:pPr>
                          <w:tabs>
                            <w:tab w:val="left" w:pos="3402"/>
                          </w:tabs>
                          <w:spacing w:after="20"/>
                          <w:ind w:right="42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:rsidR="00022724" w:rsidRPr="0098437E" w:rsidRDefault="00022724" w:rsidP="00DD2F92">
                        <w:pPr>
                          <w:tabs>
                            <w:tab w:val="left" w:pos="3402"/>
                          </w:tabs>
                          <w:spacing w:after="20"/>
                          <w:ind w:right="42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£40k</w:t>
                        </w:r>
                      </w:p>
                      <w:p w:rsidR="00022724" w:rsidRPr="0098437E" w:rsidRDefault="00022724" w:rsidP="0098437E">
                        <w:pPr>
                          <w:tabs>
                            <w:tab w:val="left" w:pos="3402"/>
                          </w:tabs>
                          <w:spacing w:after="20"/>
                          <w:ind w:right="42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22724" w:rsidRPr="00225B81" w:rsidTr="00914781">
                    <w:trPr>
                      <w:cantSplit/>
                      <w:trHeight w:hRule="exact" w:val="227"/>
                    </w:trPr>
                    <w:tc>
                      <w:tcPr>
                        <w:tcW w:w="1826" w:type="dxa"/>
                        <w:gridSpan w:val="2"/>
                        <w:tcBorders>
                          <w:top w:val="single" w:sz="4" w:space="0" w:color="A6A6A6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22724" w:rsidRPr="00225B81" w:rsidRDefault="00022724" w:rsidP="00914781">
                        <w:pPr>
                          <w:spacing w:after="20"/>
                          <w:ind w:right="42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403" w:type="dxa"/>
                        <w:tcBorders>
                          <w:top w:val="single" w:sz="4" w:space="0" w:color="A6A6A6"/>
                          <w:left w:val="nil"/>
                          <w:bottom w:val="nil"/>
                          <w:right w:val="single" w:sz="4" w:space="0" w:color="A6A6A6"/>
                        </w:tcBorders>
                        <w:shd w:val="clear" w:color="auto" w:fill="auto"/>
                      </w:tcPr>
                      <w:p w:rsidR="00022724" w:rsidRPr="00225B81" w:rsidRDefault="00022724" w:rsidP="00914781">
                        <w:pPr>
                          <w:spacing w:after="20"/>
                          <w:ind w:right="42"/>
                          <w:jc w:val="right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804" w:type="dxa"/>
                        <w:tcBorders>
                          <w:top w:val="single" w:sz="4" w:space="0" w:color="A6A6A6"/>
                          <w:left w:val="single" w:sz="4" w:space="0" w:color="A6A6A6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22724" w:rsidRPr="00225B81" w:rsidRDefault="00022724" w:rsidP="00914781">
                        <w:pPr>
                          <w:tabs>
                            <w:tab w:val="left" w:pos="3402"/>
                          </w:tabs>
                          <w:spacing w:after="20"/>
                          <w:ind w:right="42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22724" w:rsidRPr="00225B81" w:rsidTr="00A209CA">
                    <w:trPr>
                      <w:cantSplit/>
                      <w:trHeight w:hRule="exact" w:val="1167"/>
                    </w:trPr>
                    <w:tc>
                      <w:tcPr>
                        <w:tcW w:w="1675" w:type="dxa"/>
                        <w:tcBorders>
                          <w:top w:val="nil"/>
                          <w:left w:val="nil"/>
                          <w:bottom w:val="single" w:sz="4" w:space="0" w:color="A6A6A6"/>
                          <w:right w:val="nil"/>
                        </w:tcBorders>
                        <w:shd w:val="clear" w:color="auto" w:fill="auto"/>
                      </w:tcPr>
                      <w:p w:rsidR="00022724" w:rsidRPr="00225B81" w:rsidRDefault="00022724" w:rsidP="008A406C">
                        <w:pPr>
                          <w:spacing w:after="20"/>
                          <w:ind w:right="42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25B8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  <w:t>AVAILABILITY</w:t>
                        </w:r>
                      </w:p>
                    </w:tc>
                    <w:tc>
                      <w:tcPr>
                        <w:tcW w:w="155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6A6A6"/>
                          <w:right w:val="single" w:sz="4" w:space="0" w:color="A6A6A6"/>
                        </w:tcBorders>
                        <w:shd w:val="clear" w:color="auto" w:fill="auto"/>
                      </w:tcPr>
                      <w:p w:rsidR="00022724" w:rsidRDefault="00022724" w:rsidP="008A406C">
                        <w:pPr>
                          <w:spacing w:after="20"/>
                          <w:ind w:right="42"/>
                          <w:jc w:val="right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25B8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  <w:t>Interviews:</w:t>
                        </w:r>
                      </w:p>
                      <w:p w:rsidR="00022724" w:rsidRDefault="00022724" w:rsidP="008A406C">
                        <w:pPr>
                          <w:spacing w:after="20"/>
                          <w:ind w:right="42"/>
                          <w:jc w:val="right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022724" w:rsidRDefault="00022724" w:rsidP="006217F2">
                        <w:pPr>
                          <w:spacing w:after="20"/>
                          <w:ind w:right="42"/>
                          <w:jc w:val="right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25B8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  <w:t>To start work:</w:t>
                        </w:r>
                      </w:p>
                      <w:p w:rsidR="00022724" w:rsidRDefault="00022724" w:rsidP="006217F2">
                        <w:pPr>
                          <w:spacing w:after="20"/>
                          <w:ind w:right="42"/>
                          <w:jc w:val="right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022724" w:rsidRDefault="00022724" w:rsidP="006217F2">
                        <w:pPr>
                          <w:spacing w:after="20"/>
                          <w:ind w:right="42"/>
                          <w:jc w:val="right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022724" w:rsidRDefault="00022724" w:rsidP="006217F2">
                        <w:pPr>
                          <w:spacing w:after="20"/>
                          <w:ind w:right="42"/>
                          <w:jc w:val="right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022724" w:rsidRDefault="00022724" w:rsidP="006217F2">
                        <w:pPr>
                          <w:spacing w:after="20"/>
                          <w:ind w:right="42"/>
                          <w:jc w:val="right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022724" w:rsidRPr="00225B81" w:rsidRDefault="00022724" w:rsidP="008A406C">
                        <w:pPr>
                          <w:spacing w:after="20"/>
                          <w:ind w:right="42"/>
                          <w:jc w:val="right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804" w:type="dxa"/>
                        <w:tcBorders>
                          <w:top w:val="nil"/>
                          <w:left w:val="single" w:sz="4" w:space="0" w:color="A6A6A6"/>
                          <w:bottom w:val="single" w:sz="4" w:space="0" w:color="A6A6A6"/>
                          <w:right w:val="nil"/>
                        </w:tcBorders>
                        <w:shd w:val="clear" w:color="auto" w:fill="auto"/>
                      </w:tcPr>
                      <w:p w:rsidR="00022724" w:rsidRDefault="00022724" w:rsidP="0074566E">
                        <w:pPr>
                          <w:tabs>
                            <w:tab w:val="left" w:pos="3402"/>
                          </w:tabs>
                          <w:spacing w:after="20"/>
                          <w:ind w:right="184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Work dependent</w:t>
                        </w:r>
                      </w:p>
                      <w:p w:rsidR="00022724" w:rsidRDefault="00022724" w:rsidP="0074566E">
                        <w:pPr>
                          <w:tabs>
                            <w:tab w:val="left" w:pos="3402"/>
                          </w:tabs>
                          <w:spacing w:after="20"/>
                          <w:ind w:right="184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</w:p>
                      <w:p w:rsidR="00022724" w:rsidRPr="00225B81" w:rsidRDefault="00022724" w:rsidP="0074566E">
                        <w:pPr>
                          <w:tabs>
                            <w:tab w:val="left" w:pos="3402"/>
                          </w:tabs>
                          <w:spacing w:after="20"/>
                          <w:ind w:right="184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4 weeks</w:t>
                        </w:r>
                      </w:p>
                    </w:tc>
                  </w:tr>
                </w:tbl>
                <w:p w:rsidR="00022724" w:rsidRDefault="00022724" w:rsidP="004A1206"/>
              </w:txbxContent>
            </v:textbox>
            <w10:wrap type="through" anchorx="page" anchory="page"/>
          </v:shape>
        </w:pict>
      </w:r>
    </w:p>
    <w:p w:rsidR="00E2315E" w:rsidRPr="00E2315E" w:rsidRDefault="00E2315E" w:rsidP="00E2315E">
      <w:pPr>
        <w:widowControl w:val="0"/>
        <w:spacing w:before="53" w:line="341" w:lineRule="exact"/>
        <w:ind w:left="100"/>
        <w:outlineLvl w:val="0"/>
        <w:rPr>
          <w:rFonts w:ascii="Calibri" w:eastAsia="Calibri" w:hAnsi="Calibri" w:cstheme="minorBidi"/>
          <w:sz w:val="28"/>
          <w:szCs w:val="28"/>
          <w:lang w:val="en-US"/>
        </w:rPr>
      </w:pPr>
      <w:bookmarkStart w:id="1" w:name="ADAM_TOWN"/>
      <w:bookmarkEnd w:id="1"/>
      <w:r w:rsidRPr="00E2315E">
        <w:rPr>
          <w:rFonts w:ascii="Calibri" w:eastAsia="Calibri" w:hAnsi="Calibri" w:cstheme="minorBidi"/>
          <w:b/>
          <w:bCs/>
          <w:sz w:val="28"/>
          <w:szCs w:val="28"/>
          <w:lang w:val="en-US"/>
        </w:rPr>
        <w:lastRenderedPageBreak/>
        <w:t>ADAM</w:t>
      </w:r>
      <w:r w:rsidRPr="00E2315E">
        <w:rPr>
          <w:rFonts w:ascii="Calibri" w:eastAsia="Calibri" w:hAnsi="Calibri" w:cstheme="minorBidi"/>
          <w:b/>
          <w:bCs/>
          <w:spacing w:val="-2"/>
          <w:sz w:val="28"/>
          <w:szCs w:val="28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1"/>
          <w:sz w:val="28"/>
          <w:szCs w:val="28"/>
          <w:lang w:val="en-US"/>
        </w:rPr>
        <w:t>TOWN</w:t>
      </w:r>
    </w:p>
    <w:p w:rsidR="00E2315E" w:rsidRPr="00E2315E" w:rsidRDefault="00E2315E" w:rsidP="00E2315E">
      <w:pPr>
        <w:widowControl w:val="0"/>
        <w:spacing w:line="341" w:lineRule="exact"/>
        <w:ind w:left="100"/>
        <w:rPr>
          <w:rFonts w:ascii="Calibri" w:eastAsia="Calibri" w:hAnsi="Calibri" w:cs="Calibri"/>
          <w:sz w:val="28"/>
          <w:szCs w:val="28"/>
          <w:lang w:val="en-US"/>
        </w:rPr>
      </w:pPr>
      <w:r w:rsidRPr="00E2315E">
        <w:rPr>
          <w:rFonts w:ascii="Calibri" w:eastAsia="Calibri" w:hAnsi="Calibri" w:cs="Calibri"/>
          <w:b/>
          <w:bCs/>
          <w:spacing w:val="-1"/>
          <w:sz w:val="28"/>
          <w:szCs w:val="28"/>
          <w:lang w:val="en-US"/>
        </w:rPr>
        <w:t>Software</w:t>
      </w:r>
      <w:r w:rsidRPr="00E2315E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pacing w:val="-1"/>
          <w:sz w:val="28"/>
          <w:szCs w:val="28"/>
          <w:lang w:val="en-US"/>
        </w:rPr>
        <w:t>Developer</w:t>
      </w:r>
    </w:p>
    <w:p w:rsidR="00E2315E" w:rsidRPr="00E2315E" w:rsidRDefault="00E2315E" w:rsidP="00E2315E">
      <w:pPr>
        <w:widowControl w:val="0"/>
        <w:spacing w:line="200" w:lineRule="exact"/>
        <w:rPr>
          <w:rFonts w:asciiTheme="minorHAnsi" w:eastAsiaTheme="minorHAnsi" w:hAnsiTheme="minorHAnsi" w:cstheme="minorBidi"/>
          <w:sz w:val="20"/>
          <w:szCs w:val="20"/>
          <w:lang w:val="en-US"/>
        </w:rPr>
      </w:pPr>
    </w:p>
    <w:p w:rsidR="00E2315E" w:rsidRPr="00E2315E" w:rsidRDefault="00E2315E" w:rsidP="00E2315E">
      <w:pPr>
        <w:widowControl w:val="0"/>
        <w:spacing w:before="13" w:line="220" w:lineRule="exact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E2315E" w:rsidRPr="00E2315E" w:rsidRDefault="00E2315E" w:rsidP="00E2315E">
      <w:pPr>
        <w:widowControl w:val="0"/>
        <w:ind w:left="100"/>
        <w:outlineLvl w:val="1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b/>
          <w:bCs/>
          <w:spacing w:val="-5"/>
          <w:sz w:val="23"/>
          <w:szCs w:val="23"/>
          <w:lang w:val="en-US"/>
        </w:rPr>
        <w:t>SKILLS</w:t>
      </w:r>
    </w:p>
    <w:p w:rsidR="00E2315E" w:rsidRPr="00E2315E" w:rsidRDefault="00E2315E" w:rsidP="00E2315E">
      <w:pPr>
        <w:widowControl w:val="0"/>
        <w:spacing w:before="3" w:line="280" w:lineRule="exact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E2315E" w:rsidRPr="00E2315E" w:rsidRDefault="00E2315E" w:rsidP="00E2315E">
      <w:pPr>
        <w:widowControl w:val="0"/>
        <w:spacing w:line="280" w:lineRule="exact"/>
        <w:rPr>
          <w:rFonts w:asciiTheme="minorHAnsi" w:eastAsiaTheme="minorHAnsi" w:hAnsiTheme="minorHAnsi" w:cstheme="minorBidi"/>
          <w:sz w:val="28"/>
          <w:szCs w:val="28"/>
          <w:lang w:val="en-US"/>
        </w:rPr>
        <w:sectPr w:rsidR="00E2315E" w:rsidRPr="00E2315E" w:rsidSect="00E2315E">
          <w:pgSz w:w="12240" w:h="15840"/>
          <w:pgMar w:top="940" w:right="1680" w:bottom="280" w:left="1700" w:header="720" w:footer="720" w:gutter="0"/>
          <w:cols w:space="720"/>
        </w:sectPr>
      </w:pP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8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lastRenderedPageBreak/>
        <w:t>C#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proofErr w:type="spellStart"/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Javascript</w:t>
      </w:r>
      <w:proofErr w:type="spellEnd"/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CSS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60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HTML(5)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VB.Net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8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z w:val="23"/>
          <w:szCs w:val="23"/>
          <w:lang w:val="en-US"/>
        </w:rPr>
        <w:br w:type="column"/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lastRenderedPageBreak/>
        <w:t>TDD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Selenium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Web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services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60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WCF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SQL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Server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2005-2012</w:t>
      </w:r>
    </w:p>
    <w:p w:rsidR="00E2315E" w:rsidRPr="00E2315E" w:rsidRDefault="00E2315E" w:rsidP="00E2315E">
      <w:pPr>
        <w:widowControl w:val="0"/>
        <w:rPr>
          <w:rFonts w:asciiTheme="minorHAnsi" w:eastAsiaTheme="minorHAnsi" w:hAnsiTheme="minorHAnsi" w:cstheme="minorBidi"/>
          <w:sz w:val="22"/>
          <w:szCs w:val="22"/>
          <w:lang w:val="en-US"/>
        </w:rPr>
        <w:sectPr w:rsidR="00E2315E" w:rsidRPr="00E2315E">
          <w:type w:val="continuous"/>
          <w:pgSz w:w="12240" w:h="15840"/>
          <w:pgMar w:top="940" w:right="1680" w:bottom="280" w:left="1700" w:header="720" w:footer="720" w:gutter="0"/>
          <w:cols w:num="2" w:space="720" w:equalWidth="0">
            <w:col w:w="1332" w:space="478"/>
            <w:col w:w="7050"/>
          </w:cols>
        </w:sectPr>
      </w:pPr>
    </w:p>
    <w:p w:rsidR="00E2315E" w:rsidRPr="00E2315E" w:rsidRDefault="00E2315E" w:rsidP="00E2315E">
      <w:pPr>
        <w:widowControl w:val="0"/>
        <w:spacing w:before="9" w:line="280" w:lineRule="exact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E2315E" w:rsidRPr="00E2315E" w:rsidRDefault="00E2315E" w:rsidP="00E2315E">
      <w:pPr>
        <w:widowControl w:val="0"/>
        <w:spacing w:before="54"/>
        <w:ind w:left="100"/>
        <w:outlineLvl w:val="1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b/>
          <w:bCs/>
          <w:spacing w:val="-1"/>
          <w:sz w:val="23"/>
          <w:szCs w:val="23"/>
          <w:lang w:val="en-US"/>
        </w:rPr>
        <w:t>PERSONAL</w:t>
      </w:r>
      <w:r w:rsidRPr="00E2315E">
        <w:rPr>
          <w:rFonts w:ascii="Calibri" w:eastAsia="Calibri" w:hAnsi="Calibri" w:cstheme="minorBidi"/>
          <w:b/>
          <w:bCs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1"/>
          <w:sz w:val="23"/>
          <w:szCs w:val="23"/>
          <w:lang w:val="en-US"/>
        </w:rPr>
        <w:t>PROFILE</w:t>
      </w:r>
    </w:p>
    <w:p w:rsidR="00E2315E" w:rsidRPr="00E2315E" w:rsidRDefault="00E2315E" w:rsidP="00E2315E">
      <w:pPr>
        <w:widowControl w:val="0"/>
        <w:spacing w:before="1" w:line="280" w:lineRule="exact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E2315E" w:rsidRPr="00E2315E" w:rsidRDefault="00E2315E" w:rsidP="00E2315E">
      <w:pPr>
        <w:widowControl w:val="0"/>
        <w:ind w:left="100" w:right="109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z w:val="23"/>
          <w:szCs w:val="23"/>
          <w:lang w:val="en-US"/>
        </w:rPr>
        <w:t>I am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an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 xml:space="preserve"> enthusiastic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and positive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 xml:space="preserve">person and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 xml:space="preserve">I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 xml:space="preserve">possess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 xml:space="preserve">excellent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communication skills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5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technical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expertise.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 xml:space="preserve"> I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have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dealt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 xml:space="preserve"> with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clinicians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business managers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 xml:space="preserve">and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 xml:space="preserve">I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have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gained</w:t>
      </w:r>
      <w:r w:rsidRPr="00E2315E">
        <w:rPr>
          <w:rFonts w:ascii="Calibri" w:eastAsia="Calibri" w:hAnsi="Calibri" w:cstheme="minorBidi"/>
          <w:spacing w:val="9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excellent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problem solving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skills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 xml:space="preserve"> working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 xml:space="preserve"> with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>different technologies.</w:t>
      </w:r>
    </w:p>
    <w:p w:rsidR="00E2315E" w:rsidRPr="00E2315E" w:rsidRDefault="00E2315E" w:rsidP="00E2315E">
      <w:pPr>
        <w:widowControl w:val="0"/>
        <w:spacing w:before="1" w:line="280" w:lineRule="exact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E2315E" w:rsidRPr="00E2315E" w:rsidRDefault="00E2315E" w:rsidP="00E2315E">
      <w:pPr>
        <w:widowControl w:val="0"/>
        <w:ind w:left="100"/>
        <w:outlineLvl w:val="1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b/>
          <w:bCs/>
          <w:sz w:val="23"/>
          <w:szCs w:val="23"/>
          <w:lang w:val="en-US"/>
        </w:rPr>
        <w:t>CAREER</w:t>
      </w:r>
      <w:r w:rsidRPr="00E2315E">
        <w:rPr>
          <w:rFonts w:ascii="Calibri" w:eastAsia="Calibri" w:hAnsi="Calibri" w:cstheme="minorBidi"/>
          <w:b/>
          <w:bCs/>
          <w:spacing w:val="-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1"/>
          <w:sz w:val="23"/>
          <w:szCs w:val="23"/>
          <w:lang w:val="en-US"/>
        </w:rPr>
        <w:t>HISTORY</w:t>
      </w:r>
    </w:p>
    <w:p w:rsidR="00E2315E" w:rsidRPr="00E2315E" w:rsidRDefault="00E2315E" w:rsidP="00E2315E">
      <w:pPr>
        <w:widowControl w:val="0"/>
        <w:spacing w:before="1" w:line="280" w:lineRule="exact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E2315E" w:rsidRDefault="00E2315E" w:rsidP="00E2315E">
      <w:pPr>
        <w:widowControl w:val="0"/>
        <w:ind w:left="100" w:right="6832"/>
        <w:rPr>
          <w:rFonts w:ascii="Calibri" w:eastAsia="Calibri" w:hAnsi="Calibri" w:cs="Calibri"/>
          <w:b/>
          <w:bCs/>
          <w:spacing w:val="-5"/>
          <w:sz w:val="23"/>
          <w:szCs w:val="23"/>
          <w:lang w:val="en-US"/>
        </w:rPr>
      </w:pPr>
      <w:r>
        <w:rPr>
          <w:rFonts w:ascii="Calibri" w:eastAsia="Calibri" w:hAnsi="Calibri" w:cs="Calibri"/>
          <w:b/>
          <w:bCs/>
          <w:spacing w:val="-5"/>
          <w:sz w:val="23"/>
          <w:szCs w:val="23"/>
          <w:lang w:val="en-US"/>
        </w:rPr>
        <w:t>Numero</w:t>
      </w:r>
    </w:p>
    <w:p w:rsidR="00E2315E" w:rsidRPr="00E2315E" w:rsidRDefault="00E2315E" w:rsidP="00E2315E">
      <w:pPr>
        <w:widowControl w:val="0"/>
        <w:ind w:left="100" w:right="6832"/>
        <w:rPr>
          <w:rFonts w:ascii="Calibri" w:eastAsia="Calibri" w:hAnsi="Calibri" w:cs="Calibri"/>
          <w:sz w:val="23"/>
          <w:szCs w:val="23"/>
          <w:lang w:val="en-US"/>
        </w:rPr>
      </w:pPr>
      <w:r w:rsidRPr="00E2315E">
        <w:rPr>
          <w:rFonts w:ascii="Calibri" w:eastAsia="Calibri" w:hAnsi="Calibri" w:cs="Calibri"/>
          <w:b/>
          <w:bCs/>
          <w:spacing w:val="-3"/>
          <w:sz w:val="23"/>
          <w:szCs w:val="23"/>
          <w:lang w:val="en-US"/>
        </w:rPr>
        <w:t>UI</w:t>
      </w:r>
      <w:r w:rsidRPr="00E2315E">
        <w:rPr>
          <w:rFonts w:ascii="Calibri" w:eastAsia="Calibri" w:hAnsi="Calibri" w:cs="Calibri"/>
          <w:b/>
          <w:bCs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pacing w:val="-5"/>
          <w:sz w:val="23"/>
          <w:szCs w:val="23"/>
          <w:lang w:val="en-US"/>
        </w:rPr>
        <w:t>Software</w:t>
      </w:r>
      <w:r w:rsidRPr="00E2315E">
        <w:rPr>
          <w:rFonts w:ascii="Calibri" w:eastAsia="Calibri" w:hAnsi="Calibri" w:cs="Calibri"/>
          <w:b/>
          <w:bCs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pacing w:val="-6"/>
          <w:sz w:val="23"/>
          <w:szCs w:val="23"/>
          <w:lang w:val="en-US"/>
        </w:rPr>
        <w:t>Engineer</w:t>
      </w:r>
    </w:p>
    <w:p w:rsidR="00E2315E" w:rsidRPr="00E2315E" w:rsidRDefault="00E2315E" w:rsidP="00E2315E">
      <w:pPr>
        <w:widowControl w:val="0"/>
        <w:ind w:left="100"/>
        <w:rPr>
          <w:rFonts w:ascii="Calibri" w:eastAsia="Calibri" w:hAnsi="Calibri" w:cs="Calibri"/>
          <w:sz w:val="23"/>
          <w:szCs w:val="23"/>
          <w:lang w:val="en-US"/>
        </w:rPr>
      </w:pPr>
      <w:r w:rsidRPr="00E2315E">
        <w:rPr>
          <w:rFonts w:ascii="Calibri" w:eastAsia="Calibri" w:hAnsi="Calibri" w:cs="Calibri"/>
          <w:b/>
          <w:bCs/>
          <w:spacing w:val="-5"/>
          <w:sz w:val="23"/>
          <w:szCs w:val="23"/>
          <w:lang w:val="en-US"/>
        </w:rPr>
        <w:t>January</w:t>
      </w:r>
      <w:r w:rsidRPr="00E2315E">
        <w:rPr>
          <w:rFonts w:ascii="Calibri" w:eastAsia="Calibri" w:hAnsi="Calibri" w:cs="Calibri"/>
          <w:b/>
          <w:bCs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pacing w:val="-4"/>
          <w:sz w:val="23"/>
          <w:szCs w:val="23"/>
          <w:lang w:val="en-US"/>
        </w:rPr>
        <w:t>2013</w:t>
      </w:r>
      <w:r w:rsidRPr="00E2315E">
        <w:rPr>
          <w:rFonts w:ascii="Calibri" w:eastAsia="Calibri" w:hAnsi="Calibri" w:cs="Calibri"/>
          <w:b/>
          <w:bCs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z w:val="23"/>
          <w:szCs w:val="23"/>
          <w:lang w:val="en-US"/>
        </w:rPr>
        <w:t>–</w:t>
      </w:r>
      <w:r w:rsidRPr="00E2315E">
        <w:rPr>
          <w:rFonts w:ascii="Calibri" w:eastAsia="Calibri" w:hAnsi="Calibri" w:cs="Calibri"/>
          <w:b/>
          <w:bCs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pacing w:val="-6"/>
          <w:sz w:val="23"/>
          <w:szCs w:val="23"/>
          <w:lang w:val="en-US"/>
        </w:rPr>
        <w:t>Present</w:t>
      </w:r>
    </w:p>
    <w:p w:rsidR="00E2315E" w:rsidRPr="00E2315E" w:rsidRDefault="00E2315E" w:rsidP="00E2315E">
      <w:pPr>
        <w:widowControl w:val="0"/>
        <w:spacing w:before="1" w:line="280" w:lineRule="exact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E2315E" w:rsidRPr="00E2315E" w:rsidRDefault="00E2315E" w:rsidP="00E2315E">
      <w:pPr>
        <w:widowControl w:val="0"/>
        <w:ind w:left="100" w:right="118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Working</w:t>
      </w:r>
      <w:r w:rsidRPr="00E2315E">
        <w:rPr>
          <w:rFonts w:ascii="Calibri" w:eastAsia="Calibri" w:hAnsi="Calibri" w:cstheme="minorBidi"/>
          <w:spacing w:val="1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in</w:t>
      </w:r>
      <w:r w:rsidRPr="00E2315E">
        <w:rPr>
          <w:rFonts w:ascii="Calibri" w:eastAsia="Calibri" w:hAnsi="Calibri" w:cstheme="minorBidi"/>
          <w:spacing w:val="1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</w:t>
      </w:r>
      <w:r w:rsidRPr="00E2315E">
        <w:rPr>
          <w:rFonts w:ascii="Calibri" w:eastAsia="Calibri" w:hAnsi="Calibri" w:cstheme="minorBidi"/>
          <w:spacing w:val="1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strong</w:t>
      </w:r>
      <w:r w:rsidRPr="00E2315E">
        <w:rPr>
          <w:rFonts w:ascii="Calibri" w:eastAsia="Calibri" w:hAnsi="Calibri" w:cstheme="minorBidi"/>
          <w:spacing w:val="1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team</w:t>
      </w:r>
      <w:r w:rsidRPr="00E2315E">
        <w:rPr>
          <w:rFonts w:ascii="Calibri" w:eastAsia="Calibri" w:hAnsi="Calibri" w:cstheme="minorBidi"/>
          <w:spacing w:val="1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1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UI</w:t>
      </w:r>
      <w:r w:rsidRPr="00E2315E">
        <w:rPr>
          <w:rFonts w:ascii="Calibri" w:eastAsia="Calibri" w:hAnsi="Calibri" w:cstheme="minorBidi"/>
          <w:spacing w:val="1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developers</w:t>
      </w:r>
      <w:r w:rsidRPr="00E2315E">
        <w:rPr>
          <w:rFonts w:ascii="Calibri" w:eastAsia="Calibri" w:hAnsi="Calibri" w:cstheme="minorBidi"/>
          <w:spacing w:val="2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in</w:t>
      </w:r>
      <w:r w:rsidRPr="00E2315E">
        <w:rPr>
          <w:rFonts w:ascii="Calibri" w:eastAsia="Calibri" w:hAnsi="Calibri" w:cstheme="minorBidi"/>
          <w:spacing w:val="1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an</w:t>
      </w:r>
      <w:r w:rsidRPr="00E2315E">
        <w:rPr>
          <w:rFonts w:ascii="Calibri" w:eastAsia="Calibri" w:hAnsi="Calibri" w:cstheme="minorBidi"/>
          <w:spacing w:val="1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agile</w:t>
      </w:r>
      <w:r w:rsidRPr="00E2315E">
        <w:rPr>
          <w:rFonts w:ascii="Calibri" w:eastAsia="Calibri" w:hAnsi="Calibri" w:cstheme="minorBidi"/>
          <w:spacing w:val="2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environment</w:t>
      </w:r>
      <w:r w:rsidRPr="00E2315E">
        <w:rPr>
          <w:rFonts w:ascii="Calibri" w:eastAsia="Calibri" w:hAnsi="Calibri" w:cstheme="minorBidi"/>
          <w:spacing w:val="1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2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support</w:t>
      </w:r>
      <w:r w:rsidRPr="00E2315E">
        <w:rPr>
          <w:rFonts w:ascii="Calibri" w:eastAsia="Calibri" w:hAnsi="Calibri" w:cstheme="minorBidi"/>
          <w:spacing w:val="17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1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develop</w:t>
      </w:r>
      <w:r w:rsidRPr="00E2315E">
        <w:rPr>
          <w:rFonts w:ascii="Calibri" w:eastAsia="Calibri" w:hAnsi="Calibri" w:cstheme="minorBidi"/>
          <w:spacing w:val="1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</w:t>
      </w:r>
      <w:r w:rsidRPr="00E2315E">
        <w:rPr>
          <w:rFonts w:ascii="Calibri" w:eastAsia="Calibri" w:hAnsi="Calibri" w:cstheme="minorBidi"/>
          <w:spacing w:val="6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market-leading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customer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relationship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management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product.</w:t>
      </w:r>
    </w:p>
    <w:p w:rsidR="00E2315E" w:rsidRPr="00E2315E" w:rsidRDefault="00E2315E" w:rsidP="00E2315E">
      <w:pPr>
        <w:widowControl w:val="0"/>
        <w:spacing w:before="1" w:line="140" w:lineRule="exact"/>
        <w:rPr>
          <w:rFonts w:asciiTheme="minorHAnsi" w:eastAsiaTheme="minorHAnsi" w:hAnsiTheme="minorHAnsi" w:cstheme="minorBidi"/>
          <w:sz w:val="14"/>
          <w:szCs w:val="14"/>
          <w:lang w:val="en-US"/>
        </w:rPr>
      </w:pPr>
    </w:p>
    <w:p w:rsidR="00E2315E" w:rsidRPr="00E2315E" w:rsidRDefault="00E2315E" w:rsidP="00E2315E">
      <w:pPr>
        <w:widowControl w:val="0"/>
        <w:spacing w:line="200" w:lineRule="exact"/>
        <w:rPr>
          <w:rFonts w:asciiTheme="minorHAnsi" w:eastAsiaTheme="minorHAnsi" w:hAnsiTheme="minorHAnsi" w:cstheme="minorBidi"/>
          <w:sz w:val="20"/>
          <w:szCs w:val="20"/>
          <w:lang w:val="en-US"/>
        </w:rPr>
      </w:pPr>
    </w:p>
    <w:p w:rsidR="00E2315E" w:rsidRPr="00E2315E" w:rsidRDefault="00E2315E" w:rsidP="00E2315E">
      <w:pPr>
        <w:widowControl w:val="0"/>
        <w:ind w:left="100"/>
        <w:outlineLvl w:val="1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b/>
          <w:bCs/>
          <w:spacing w:val="-5"/>
          <w:sz w:val="23"/>
          <w:szCs w:val="23"/>
          <w:lang w:val="en-US"/>
        </w:rPr>
        <w:t>Achievements: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 w:right="878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Worked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on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major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software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release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product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which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included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significant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styling</w:t>
      </w:r>
      <w:r w:rsidRPr="00E2315E">
        <w:rPr>
          <w:rFonts w:ascii="Calibri" w:eastAsia="Calibri" w:hAnsi="Calibri" w:cstheme="minorBidi"/>
          <w:spacing w:val="4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changes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using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latest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features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in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HTML5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CSS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 w:right="358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Solved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provided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solutions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critical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issues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on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existing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code-base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delivered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in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</w:t>
      </w:r>
      <w:r w:rsidRPr="00E2315E">
        <w:rPr>
          <w:rFonts w:ascii="Calibri" w:eastAsia="Calibri" w:hAnsi="Calibri" w:cstheme="minorBidi"/>
          <w:spacing w:val="6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timely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manner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tight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deadlines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60"/>
        <w:ind w:left="460" w:right="113"/>
        <w:jc w:val="both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Developed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an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MVC</w:t>
      </w:r>
      <w:r w:rsidRPr="00E2315E">
        <w:rPr>
          <w:rFonts w:ascii="Calibri" w:eastAsia="Calibri" w:hAnsi="Calibri" w:cstheme="minorBidi"/>
          <w:spacing w:val="-7"/>
          <w:sz w:val="23"/>
          <w:szCs w:val="23"/>
          <w:lang w:val="en-US"/>
        </w:rPr>
        <w:t xml:space="preserve"> </w:t>
      </w:r>
      <w:proofErr w:type="spellStart"/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greenfield</w:t>
      </w:r>
      <w:proofErr w:type="spellEnd"/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project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demonstrate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uses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latest</w:t>
      </w:r>
      <w:r w:rsidRPr="00E2315E">
        <w:rPr>
          <w:rFonts w:ascii="Calibri" w:eastAsia="Calibri" w:hAnsi="Calibri" w:cstheme="minorBidi"/>
          <w:spacing w:val="-7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technologies</w:t>
      </w:r>
      <w:r w:rsidRPr="00E2315E">
        <w:rPr>
          <w:rFonts w:ascii="Calibri" w:eastAsia="Calibri" w:hAnsi="Calibri" w:cstheme="minorBidi"/>
          <w:spacing w:val="-7"/>
          <w:sz w:val="23"/>
          <w:szCs w:val="23"/>
          <w:lang w:val="en-US"/>
        </w:rPr>
        <w:t>,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7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project</w:t>
      </w:r>
      <w:r w:rsidRPr="00E2315E">
        <w:rPr>
          <w:rFonts w:ascii="Calibri" w:eastAsia="Calibri" w:hAnsi="Calibri" w:cstheme="minorBidi"/>
          <w:spacing w:val="1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included</w:t>
      </w:r>
      <w:r w:rsidRPr="00E2315E">
        <w:rPr>
          <w:rFonts w:ascii="Calibri" w:eastAsia="Calibri" w:hAnsi="Calibri" w:cstheme="minorBidi"/>
          <w:spacing w:val="1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1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use</w:t>
      </w:r>
      <w:r w:rsidRPr="00E2315E">
        <w:rPr>
          <w:rFonts w:ascii="Calibri" w:eastAsia="Calibri" w:hAnsi="Calibri" w:cstheme="minorBidi"/>
          <w:spacing w:val="1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1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AngularJS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,</w:t>
      </w:r>
      <w:r w:rsidRPr="00E2315E">
        <w:rPr>
          <w:rFonts w:ascii="Calibri" w:eastAsia="Calibri" w:hAnsi="Calibri" w:cstheme="minorBidi"/>
          <w:spacing w:val="1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BreezeJS</w:t>
      </w:r>
      <w:r w:rsidRPr="00E2315E">
        <w:rPr>
          <w:rFonts w:ascii="Calibri" w:eastAsia="Calibri" w:hAnsi="Calibri" w:cstheme="minorBidi"/>
          <w:spacing w:val="1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supported</w:t>
      </w:r>
      <w:r w:rsidRPr="00E2315E">
        <w:rPr>
          <w:rFonts w:ascii="Calibri" w:eastAsia="Calibri" w:hAnsi="Calibri" w:cstheme="minorBidi"/>
          <w:spacing w:val="1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by</w:t>
      </w:r>
      <w:r w:rsidRPr="00E2315E">
        <w:rPr>
          <w:rFonts w:ascii="Calibri" w:eastAsia="Calibri" w:hAnsi="Calibri" w:cstheme="minorBidi"/>
          <w:spacing w:val="1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</w:t>
      </w:r>
      <w:r w:rsidRPr="00E2315E">
        <w:rPr>
          <w:rFonts w:ascii="Calibri" w:eastAsia="Calibri" w:hAnsi="Calibri" w:cstheme="minorBidi"/>
          <w:spacing w:val="1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WebAPI</w:t>
      </w:r>
      <w:r w:rsidRPr="00E2315E">
        <w:rPr>
          <w:rFonts w:ascii="Calibri" w:eastAsia="Calibri" w:hAnsi="Calibri" w:cstheme="minorBidi"/>
          <w:spacing w:val="1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service</w:t>
      </w:r>
      <w:r w:rsidRPr="00E2315E">
        <w:rPr>
          <w:rFonts w:ascii="Calibri" w:eastAsia="Calibri" w:hAnsi="Calibri" w:cstheme="minorBidi"/>
          <w:spacing w:val="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which</w:t>
      </w:r>
      <w:r w:rsidRPr="00E2315E">
        <w:rPr>
          <w:rFonts w:ascii="Calibri" w:eastAsia="Calibri" w:hAnsi="Calibri" w:cstheme="minorBidi"/>
          <w:spacing w:val="1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was</w:t>
      </w:r>
      <w:r w:rsidRPr="00E2315E">
        <w:rPr>
          <w:rFonts w:ascii="Calibri" w:eastAsia="Calibri" w:hAnsi="Calibri" w:cstheme="minorBidi"/>
          <w:spacing w:val="7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compliant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with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restful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HATEOS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architecture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Consistently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solved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problems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with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migrating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large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data-sets</w:t>
      </w:r>
    </w:p>
    <w:p w:rsidR="00E2315E" w:rsidRPr="00E2315E" w:rsidRDefault="00E2315E" w:rsidP="00E2315E">
      <w:pPr>
        <w:widowControl w:val="0"/>
        <w:rPr>
          <w:rFonts w:asciiTheme="minorHAnsi" w:eastAsiaTheme="minorHAnsi" w:hAnsiTheme="minorHAnsi" w:cstheme="minorBidi"/>
          <w:sz w:val="22"/>
          <w:szCs w:val="22"/>
          <w:lang w:val="en-US"/>
        </w:rPr>
        <w:sectPr w:rsidR="00E2315E" w:rsidRPr="00E2315E">
          <w:type w:val="continuous"/>
          <w:pgSz w:w="12240" w:h="15840"/>
          <w:pgMar w:top="940" w:right="1680" w:bottom="280" w:left="1700" w:header="720" w:footer="720" w:gutter="0"/>
          <w:cols w:space="720"/>
        </w:sectPr>
      </w:pPr>
    </w:p>
    <w:p w:rsidR="00E2315E" w:rsidRPr="00E2315E" w:rsidRDefault="00E2315E" w:rsidP="00E2315E">
      <w:pPr>
        <w:widowControl w:val="0"/>
        <w:spacing w:before="53"/>
        <w:ind w:left="100" w:right="5352"/>
        <w:outlineLvl w:val="1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b/>
          <w:bCs/>
          <w:spacing w:val="-2"/>
          <w:sz w:val="23"/>
          <w:szCs w:val="23"/>
          <w:lang w:val="en-US"/>
        </w:rPr>
        <w:lastRenderedPageBreak/>
        <w:t>Is</w:t>
      </w:r>
      <w:r w:rsidRPr="00E2315E">
        <w:rPr>
          <w:rFonts w:ascii="Calibri" w:eastAsia="Calibri" w:hAnsi="Calibri" w:cstheme="minorBidi"/>
          <w:b/>
          <w:bCs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3"/>
          <w:sz w:val="23"/>
          <w:szCs w:val="23"/>
          <w:lang w:val="en-US"/>
        </w:rPr>
        <w:t>My</w:t>
      </w:r>
      <w:r w:rsidRPr="00E2315E">
        <w:rPr>
          <w:rFonts w:ascii="Calibri" w:eastAsia="Calibri" w:hAnsi="Calibri" w:cstheme="minorBidi"/>
          <w:b/>
          <w:bCs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6"/>
          <w:sz w:val="23"/>
          <w:szCs w:val="23"/>
          <w:lang w:val="en-US"/>
        </w:rPr>
        <w:t>Software,</w:t>
      </w:r>
      <w:r w:rsidRPr="00E2315E">
        <w:rPr>
          <w:rFonts w:ascii="Calibri" w:eastAsia="Calibri" w:hAnsi="Calibri" w:cstheme="minorBidi"/>
          <w:b/>
          <w:bCs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6"/>
          <w:sz w:val="23"/>
          <w:szCs w:val="23"/>
          <w:lang w:val="en-US"/>
        </w:rPr>
        <w:t>Melbourne,</w:t>
      </w:r>
      <w:r w:rsidRPr="00E2315E">
        <w:rPr>
          <w:rFonts w:ascii="Calibri" w:eastAsia="Calibri" w:hAnsi="Calibri" w:cstheme="minorBidi"/>
          <w:b/>
          <w:bCs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5"/>
          <w:sz w:val="23"/>
          <w:szCs w:val="23"/>
          <w:lang w:val="en-US"/>
        </w:rPr>
        <w:t>Australia</w:t>
      </w:r>
      <w:r w:rsidRPr="00E2315E">
        <w:rPr>
          <w:rFonts w:ascii="Calibri" w:eastAsia="Calibri" w:hAnsi="Calibri" w:cstheme="minorBidi"/>
          <w:b/>
          <w:bCs/>
          <w:spacing w:val="3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5"/>
          <w:sz w:val="23"/>
          <w:szCs w:val="23"/>
          <w:lang w:val="en-US"/>
        </w:rPr>
        <w:t>Software</w:t>
      </w:r>
      <w:r w:rsidRPr="00E2315E">
        <w:rPr>
          <w:rFonts w:ascii="Calibri" w:eastAsia="Calibri" w:hAnsi="Calibri" w:cstheme="minorBidi"/>
          <w:b/>
          <w:bCs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6"/>
          <w:sz w:val="23"/>
          <w:szCs w:val="23"/>
          <w:lang w:val="en-US"/>
        </w:rPr>
        <w:t>Developer</w:t>
      </w:r>
      <w:r w:rsidRPr="00E2315E">
        <w:rPr>
          <w:rFonts w:ascii="Calibri" w:eastAsia="Calibri" w:hAnsi="Calibri" w:cstheme="minorBidi"/>
          <w:b/>
          <w:bCs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6"/>
          <w:sz w:val="23"/>
          <w:szCs w:val="23"/>
          <w:lang w:val="en-US"/>
        </w:rPr>
        <w:t>(Contract)</w:t>
      </w:r>
    </w:p>
    <w:p w:rsidR="00E2315E" w:rsidRPr="00E2315E" w:rsidRDefault="00E2315E" w:rsidP="00E2315E">
      <w:pPr>
        <w:widowControl w:val="0"/>
        <w:ind w:left="100"/>
        <w:rPr>
          <w:rFonts w:ascii="Calibri" w:eastAsia="Calibri" w:hAnsi="Calibri" w:cs="Calibri"/>
          <w:sz w:val="23"/>
          <w:szCs w:val="23"/>
          <w:lang w:val="en-US"/>
        </w:rPr>
      </w:pPr>
      <w:r w:rsidRPr="00E2315E">
        <w:rPr>
          <w:rFonts w:ascii="Calibri" w:eastAsia="Calibri" w:hAnsi="Calibri" w:cs="Calibri"/>
          <w:b/>
          <w:bCs/>
          <w:spacing w:val="-4"/>
          <w:sz w:val="23"/>
          <w:szCs w:val="23"/>
          <w:lang w:val="en-US"/>
        </w:rPr>
        <w:t>July</w:t>
      </w:r>
      <w:r w:rsidRPr="00E2315E">
        <w:rPr>
          <w:rFonts w:ascii="Calibri" w:eastAsia="Calibri" w:hAnsi="Calibri" w:cs="Calibri"/>
          <w:b/>
          <w:bCs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pacing w:val="-5"/>
          <w:sz w:val="23"/>
          <w:szCs w:val="23"/>
          <w:lang w:val="en-US"/>
        </w:rPr>
        <w:t>2012</w:t>
      </w:r>
      <w:r w:rsidRPr="00E2315E">
        <w:rPr>
          <w:rFonts w:ascii="Calibri" w:eastAsia="Calibri" w:hAnsi="Calibri" w:cs="Calibri"/>
          <w:b/>
          <w:bCs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z w:val="23"/>
          <w:szCs w:val="23"/>
          <w:lang w:val="en-US"/>
        </w:rPr>
        <w:t>–</w:t>
      </w:r>
      <w:r w:rsidRPr="00E2315E">
        <w:rPr>
          <w:rFonts w:ascii="Calibri" w:eastAsia="Calibri" w:hAnsi="Calibri" w:cs="Calibri"/>
          <w:b/>
          <w:bCs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pacing w:val="-5"/>
          <w:sz w:val="23"/>
          <w:szCs w:val="23"/>
          <w:lang w:val="en-US"/>
        </w:rPr>
        <w:t>December</w:t>
      </w:r>
      <w:r w:rsidRPr="00E2315E">
        <w:rPr>
          <w:rFonts w:ascii="Calibri" w:eastAsia="Calibri" w:hAnsi="Calibri" w:cs="Calibri"/>
          <w:b/>
          <w:bCs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pacing w:val="-5"/>
          <w:sz w:val="23"/>
          <w:szCs w:val="23"/>
          <w:lang w:val="en-US"/>
        </w:rPr>
        <w:t>2012</w:t>
      </w:r>
    </w:p>
    <w:p w:rsidR="00E2315E" w:rsidRPr="00E2315E" w:rsidRDefault="00E2315E" w:rsidP="00E2315E">
      <w:pPr>
        <w:widowControl w:val="0"/>
        <w:spacing w:before="1" w:line="140" w:lineRule="exact"/>
        <w:rPr>
          <w:rFonts w:asciiTheme="minorHAnsi" w:eastAsiaTheme="minorHAnsi" w:hAnsiTheme="minorHAnsi" w:cstheme="minorBidi"/>
          <w:sz w:val="14"/>
          <w:szCs w:val="14"/>
          <w:lang w:val="en-US"/>
        </w:rPr>
      </w:pPr>
    </w:p>
    <w:p w:rsidR="00E2315E" w:rsidRPr="00E2315E" w:rsidRDefault="00E2315E" w:rsidP="00E2315E">
      <w:pPr>
        <w:widowControl w:val="0"/>
        <w:spacing w:line="200" w:lineRule="exact"/>
        <w:rPr>
          <w:rFonts w:asciiTheme="minorHAnsi" w:eastAsiaTheme="minorHAnsi" w:hAnsiTheme="minorHAnsi" w:cstheme="minorBidi"/>
          <w:sz w:val="20"/>
          <w:szCs w:val="20"/>
          <w:lang w:val="en-US"/>
        </w:rPr>
      </w:pPr>
    </w:p>
    <w:p w:rsidR="00E2315E" w:rsidRPr="00E2315E" w:rsidRDefault="00E2315E" w:rsidP="00E2315E">
      <w:pPr>
        <w:widowControl w:val="0"/>
        <w:ind w:left="100" w:right="114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This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role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involved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maintaining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making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changes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an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existing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financial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reporting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system.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As</w:t>
      </w:r>
      <w:r w:rsidRPr="00E2315E">
        <w:rPr>
          <w:rFonts w:ascii="Calibri" w:eastAsia="Calibri" w:hAnsi="Calibri" w:cstheme="minorBidi"/>
          <w:spacing w:val="6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part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small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development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team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I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developed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web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forms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application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for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building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sub-</w:t>
      </w:r>
      <w:r w:rsidRPr="00E2315E">
        <w:rPr>
          <w:rFonts w:ascii="Calibri" w:eastAsia="Calibri" w:hAnsi="Calibri" w:cstheme="minorBidi"/>
          <w:spacing w:val="4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contractors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manage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their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building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projects.</w:t>
      </w:r>
    </w:p>
    <w:p w:rsidR="00E2315E" w:rsidRPr="00E2315E" w:rsidRDefault="00E2315E" w:rsidP="00E2315E">
      <w:pPr>
        <w:widowControl w:val="0"/>
        <w:spacing w:line="200" w:lineRule="exact"/>
        <w:rPr>
          <w:rFonts w:asciiTheme="minorHAnsi" w:eastAsiaTheme="minorHAnsi" w:hAnsiTheme="minorHAnsi" w:cstheme="minorBidi"/>
          <w:sz w:val="20"/>
          <w:szCs w:val="20"/>
          <w:lang w:val="en-US"/>
        </w:rPr>
      </w:pPr>
    </w:p>
    <w:p w:rsidR="00E2315E" w:rsidRPr="00E2315E" w:rsidRDefault="00E2315E" w:rsidP="00E2315E">
      <w:pPr>
        <w:widowControl w:val="0"/>
        <w:spacing w:before="1" w:line="200" w:lineRule="exact"/>
        <w:rPr>
          <w:rFonts w:asciiTheme="minorHAnsi" w:eastAsiaTheme="minorHAnsi" w:hAnsiTheme="minorHAnsi" w:cstheme="minorBidi"/>
          <w:sz w:val="20"/>
          <w:szCs w:val="20"/>
          <w:lang w:val="en-US"/>
        </w:rPr>
      </w:pPr>
    </w:p>
    <w:p w:rsidR="00E2315E" w:rsidRPr="00E2315E" w:rsidRDefault="00E2315E" w:rsidP="00E2315E">
      <w:pPr>
        <w:widowControl w:val="0"/>
        <w:ind w:left="100"/>
        <w:outlineLvl w:val="1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b/>
          <w:bCs/>
          <w:spacing w:val="-5"/>
          <w:sz w:val="23"/>
          <w:szCs w:val="23"/>
          <w:lang w:val="en-US"/>
        </w:rPr>
        <w:t>Achievements: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Optimized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T-SQL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queries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on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an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existing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financial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system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help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reduce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user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waiting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times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 w:right="116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Developed</w:t>
      </w:r>
      <w:r w:rsidRPr="00E2315E">
        <w:rPr>
          <w:rFonts w:ascii="Calibri" w:eastAsia="Calibri" w:hAnsi="Calibri" w:cstheme="minorBidi"/>
          <w:spacing w:val="1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</w:t>
      </w:r>
      <w:r w:rsidRPr="00E2315E">
        <w:rPr>
          <w:rFonts w:ascii="Calibri" w:eastAsia="Calibri" w:hAnsi="Calibri" w:cstheme="minorBidi"/>
          <w:spacing w:val="2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web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form</w:t>
      </w:r>
      <w:r w:rsidRPr="00E2315E">
        <w:rPr>
          <w:rFonts w:ascii="Calibri" w:eastAsia="Calibri" w:hAnsi="Calibri" w:cstheme="minorBidi"/>
          <w:spacing w:val="2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application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,</w:t>
      </w:r>
      <w:r w:rsidRPr="00E2315E">
        <w:rPr>
          <w:rFonts w:ascii="Calibri" w:eastAsia="Calibri" w:hAnsi="Calibri" w:cstheme="minorBidi"/>
          <w:spacing w:val="2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able</w:t>
      </w:r>
      <w:r w:rsidRPr="00E2315E">
        <w:rPr>
          <w:rFonts w:ascii="Calibri" w:eastAsia="Calibri" w:hAnsi="Calibri" w:cstheme="minorBidi"/>
          <w:spacing w:val="2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2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be</w:t>
      </w:r>
      <w:r w:rsidRPr="00E2315E">
        <w:rPr>
          <w:rFonts w:ascii="Calibri" w:eastAsia="Calibri" w:hAnsi="Calibri" w:cstheme="minorBidi"/>
          <w:spacing w:val="2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utilised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by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end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users</w:t>
      </w:r>
      <w:r w:rsidRPr="00E2315E">
        <w:rPr>
          <w:rFonts w:ascii="Calibri" w:eastAsia="Calibri" w:hAnsi="Calibri" w:cstheme="minorBidi"/>
          <w:spacing w:val="2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with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varying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levels</w:t>
      </w:r>
      <w:r w:rsidRPr="00E2315E">
        <w:rPr>
          <w:rFonts w:ascii="Calibri" w:eastAsia="Calibri" w:hAnsi="Calibri" w:cstheme="minorBidi"/>
          <w:spacing w:val="2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3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computer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competence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60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Made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very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good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use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latest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server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client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technologies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develop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application</w:t>
      </w:r>
    </w:p>
    <w:p w:rsidR="00E2315E" w:rsidRPr="00E2315E" w:rsidRDefault="00E2315E" w:rsidP="00E2315E">
      <w:pPr>
        <w:widowControl w:val="0"/>
        <w:spacing w:line="200" w:lineRule="exact"/>
        <w:rPr>
          <w:rFonts w:asciiTheme="minorHAnsi" w:eastAsiaTheme="minorHAnsi" w:hAnsiTheme="minorHAnsi" w:cstheme="minorBidi"/>
          <w:sz w:val="20"/>
          <w:szCs w:val="20"/>
          <w:lang w:val="en-US"/>
        </w:rPr>
      </w:pPr>
    </w:p>
    <w:p w:rsidR="00E2315E" w:rsidRPr="00E2315E" w:rsidRDefault="00E2315E" w:rsidP="00E2315E">
      <w:pPr>
        <w:widowControl w:val="0"/>
        <w:spacing w:before="1" w:line="200" w:lineRule="exact"/>
        <w:rPr>
          <w:rFonts w:asciiTheme="minorHAnsi" w:eastAsiaTheme="minorHAnsi" w:hAnsiTheme="minorHAnsi" w:cstheme="minorBidi"/>
          <w:sz w:val="20"/>
          <w:szCs w:val="20"/>
          <w:lang w:val="en-US"/>
        </w:rPr>
      </w:pPr>
    </w:p>
    <w:p w:rsidR="00E2315E" w:rsidRPr="00E2315E" w:rsidRDefault="00E2315E" w:rsidP="00E2315E">
      <w:pPr>
        <w:widowControl w:val="0"/>
        <w:ind w:left="100" w:right="4474"/>
        <w:outlineLvl w:val="1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b/>
          <w:bCs/>
          <w:spacing w:val="-5"/>
          <w:sz w:val="23"/>
          <w:szCs w:val="23"/>
          <w:lang w:val="en-US"/>
        </w:rPr>
        <w:t>Stockport</w:t>
      </w:r>
      <w:r w:rsidRPr="00E2315E">
        <w:rPr>
          <w:rFonts w:ascii="Calibri" w:eastAsia="Calibri" w:hAnsi="Calibri" w:cstheme="minorBidi"/>
          <w:b/>
          <w:bCs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4"/>
          <w:sz w:val="23"/>
          <w:szCs w:val="23"/>
          <w:lang w:val="en-US"/>
        </w:rPr>
        <w:t>NHS</w:t>
      </w:r>
      <w:r w:rsidRPr="00E2315E">
        <w:rPr>
          <w:rFonts w:ascii="Calibri" w:eastAsia="Calibri" w:hAnsi="Calibri" w:cstheme="minorBidi"/>
          <w:b/>
          <w:bCs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6"/>
          <w:sz w:val="23"/>
          <w:szCs w:val="23"/>
          <w:lang w:val="en-US"/>
        </w:rPr>
        <w:t>Foundation</w:t>
      </w:r>
      <w:r w:rsidRPr="00E2315E">
        <w:rPr>
          <w:rFonts w:ascii="Calibri" w:eastAsia="Calibri" w:hAnsi="Calibri" w:cstheme="minorBidi"/>
          <w:b/>
          <w:bCs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5"/>
          <w:sz w:val="23"/>
          <w:szCs w:val="23"/>
          <w:lang w:val="en-US"/>
        </w:rPr>
        <w:t>Trust,</w:t>
      </w:r>
      <w:r w:rsidRPr="00E2315E">
        <w:rPr>
          <w:rFonts w:ascii="Calibri" w:eastAsia="Calibri" w:hAnsi="Calibri" w:cstheme="minorBidi"/>
          <w:b/>
          <w:bCs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6"/>
          <w:sz w:val="23"/>
          <w:szCs w:val="23"/>
          <w:lang w:val="en-US"/>
        </w:rPr>
        <w:t>Stockport,</w:t>
      </w:r>
      <w:r w:rsidRPr="00E2315E">
        <w:rPr>
          <w:rFonts w:ascii="Calibri" w:eastAsia="Calibri" w:hAnsi="Calibri" w:cstheme="minorBidi"/>
          <w:b/>
          <w:bCs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3"/>
          <w:sz w:val="23"/>
          <w:szCs w:val="23"/>
          <w:lang w:val="en-US"/>
        </w:rPr>
        <w:t>UK</w:t>
      </w:r>
      <w:r w:rsidRPr="00E2315E">
        <w:rPr>
          <w:rFonts w:ascii="Calibri" w:eastAsia="Calibri" w:hAnsi="Calibri" w:cstheme="minorBidi"/>
          <w:b/>
          <w:bCs/>
          <w:spacing w:val="4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4"/>
          <w:sz w:val="23"/>
          <w:szCs w:val="23"/>
          <w:lang w:val="en-US"/>
        </w:rPr>
        <w:t>Web</w:t>
      </w:r>
      <w:r w:rsidRPr="00E2315E">
        <w:rPr>
          <w:rFonts w:ascii="Calibri" w:eastAsia="Calibri" w:hAnsi="Calibri" w:cstheme="minorBidi"/>
          <w:b/>
          <w:bCs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6"/>
          <w:sz w:val="23"/>
          <w:szCs w:val="23"/>
          <w:lang w:val="en-US"/>
        </w:rPr>
        <w:t>Application</w:t>
      </w:r>
      <w:r w:rsidRPr="00E2315E">
        <w:rPr>
          <w:rFonts w:ascii="Calibri" w:eastAsia="Calibri" w:hAnsi="Calibri" w:cstheme="minorBidi"/>
          <w:b/>
          <w:bCs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5"/>
          <w:sz w:val="23"/>
          <w:szCs w:val="23"/>
          <w:lang w:val="en-US"/>
        </w:rPr>
        <w:t>Developer</w:t>
      </w:r>
    </w:p>
    <w:p w:rsidR="00E2315E" w:rsidRPr="00E2315E" w:rsidRDefault="00E2315E" w:rsidP="00E2315E">
      <w:pPr>
        <w:widowControl w:val="0"/>
        <w:ind w:left="100"/>
        <w:rPr>
          <w:rFonts w:ascii="Calibri" w:eastAsia="Calibri" w:hAnsi="Calibri" w:cs="Calibri"/>
          <w:sz w:val="23"/>
          <w:szCs w:val="23"/>
          <w:lang w:val="en-US"/>
        </w:rPr>
      </w:pPr>
      <w:r w:rsidRPr="00E2315E">
        <w:rPr>
          <w:rFonts w:ascii="Calibri" w:eastAsia="Calibri" w:hAnsi="Calibri" w:cs="Calibri"/>
          <w:b/>
          <w:bCs/>
          <w:spacing w:val="-5"/>
          <w:sz w:val="23"/>
          <w:szCs w:val="23"/>
          <w:lang w:val="en-US"/>
        </w:rPr>
        <w:t>April</w:t>
      </w:r>
      <w:r w:rsidRPr="00E2315E">
        <w:rPr>
          <w:rFonts w:ascii="Calibri" w:eastAsia="Calibri" w:hAnsi="Calibri" w:cs="Calibri"/>
          <w:b/>
          <w:bCs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pacing w:val="-4"/>
          <w:sz w:val="23"/>
          <w:szCs w:val="23"/>
          <w:lang w:val="en-US"/>
        </w:rPr>
        <w:t>2008</w:t>
      </w:r>
      <w:r w:rsidRPr="00E2315E">
        <w:rPr>
          <w:rFonts w:ascii="Calibri" w:eastAsia="Calibri" w:hAnsi="Calibri" w:cs="Calibri"/>
          <w:b/>
          <w:bCs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z w:val="23"/>
          <w:szCs w:val="23"/>
          <w:lang w:val="en-US"/>
        </w:rPr>
        <w:t>–</w:t>
      </w:r>
      <w:r w:rsidRPr="00E2315E">
        <w:rPr>
          <w:rFonts w:ascii="Calibri" w:eastAsia="Calibri" w:hAnsi="Calibri" w:cs="Calibri"/>
          <w:b/>
          <w:bCs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pacing w:val="-4"/>
          <w:sz w:val="23"/>
          <w:szCs w:val="23"/>
          <w:lang w:val="en-US"/>
        </w:rPr>
        <w:t>June</w:t>
      </w:r>
      <w:r w:rsidRPr="00E2315E">
        <w:rPr>
          <w:rFonts w:ascii="Calibri" w:eastAsia="Calibri" w:hAnsi="Calibri" w:cs="Calibri"/>
          <w:b/>
          <w:bCs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pacing w:val="-4"/>
          <w:sz w:val="23"/>
          <w:szCs w:val="23"/>
          <w:lang w:val="en-US"/>
        </w:rPr>
        <w:t>2012</w:t>
      </w:r>
    </w:p>
    <w:p w:rsidR="00E2315E" w:rsidRPr="00E2315E" w:rsidRDefault="00E2315E" w:rsidP="00E2315E">
      <w:pPr>
        <w:widowControl w:val="0"/>
        <w:spacing w:before="1" w:line="140" w:lineRule="exact"/>
        <w:rPr>
          <w:rFonts w:asciiTheme="minorHAnsi" w:eastAsiaTheme="minorHAnsi" w:hAnsiTheme="minorHAnsi" w:cstheme="minorBidi"/>
          <w:sz w:val="14"/>
          <w:szCs w:val="14"/>
          <w:lang w:val="en-US"/>
        </w:rPr>
      </w:pPr>
    </w:p>
    <w:p w:rsidR="00E2315E" w:rsidRPr="00E2315E" w:rsidRDefault="00E2315E" w:rsidP="00E2315E">
      <w:pPr>
        <w:widowControl w:val="0"/>
        <w:spacing w:line="200" w:lineRule="exact"/>
        <w:rPr>
          <w:rFonts w:asciiTheme="minorHAnsi" w:eastAsiaTheme="minorHAnsi" w:hAnsiTheme="minorHAnsi" w:cstheme="minorBidi"/>
          <w:sz w:val="20"/>
          <w:szCs w:val="20"/>
          <w:lang w:val="en-US"/>
        </w:rPr>
      </w:pPr>
    </w:p>
    <w:p w:rsidR="00E2315E" w:rsidRPr="00E2315E" w:rsidRDefault="00E2315E" w:rsidP="00E2315E">
      <w:pPr>
        <w:widowControl w:val="0"/>
        <w:ind w:left="100" w:right="355"/>
        <w:jc w:val="both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This</w:t>
      </w:r>
      <w:r w:rsidRPr="00E2315E">
        <w:rPr>
          <w:rFonts w:ascii="Calibri" w:eastAsia="Calibri" w:hAnsi="Calibri" w:cstheme="minorBidi"/>
          <w:spacing w:val="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role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involved</w:t>
      </w:r>
      <w:r w:rsidRPr="00E2315E">
        <w:rPr>
          <w:rFonts w:ascii="Calibri" w:eastAsia="Calibri" w:hAnsi="Calibri" w:cstheme="minorBidi"/>
          <w:spacing w:val="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contact</w:t>
      </w:r>
      <w:r w:rsidRPr="00E2315E">
        <w:rPr>
          <w:rFonts w:ascii="Calibri" w:eastAsia="Calibri" w:hAnsi="Calibri" w:cstheme="minorBidi"/>
          <w:spacing w:val="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with</w:t>
      </w:r>
      <w:r w:rsidRPr="00E2315E">
        <w:rPr>
          <w:rFonts w:ascii="Calibri" w:eastAsia="Calibri" w:hAnsi="Calibri" w:cstheme="minorBidi"/>
          <w:spacing w:val="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clinicians</w:t>
      </w:r>
      <w:r w:rsidRPr="00E2315E">
        <w:rPr>
          <w:rFonts w:ascii="Calibri" w:eastAsia="Calibri" w:hAnsi="Calibri" w:cstheme="minorBidi"/>
          <w:spacing w:val="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business</w:t>
      </w:r>
      <w:r w:rsidRPr="00E2315E">
        <w:rPr>
          <w:rFonts w:ascii="Calibri" w:eastAsia="Calibri" w:hAnsi="Calibri" w:cstheme="minorBidi"/>
          <w:spacing w:val="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managers</w:t>
      </w:r>
      <w:r w:rsidRPr="00E2315E">
        <w:rPr>
          <w:rFonts w:ascii="Calibri" w:eastAsia="Calibri" w:hAnsi="Calibri" w:cstheme="minorBidi"/>
          <w:spacing w:val="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in</w:t>
      </w:r>
      <w:r w:rsidRPr="00E2315E">
        <w:rPr>
          <w:rFonts w:ascii="Calibri" w:eastAsia="Calibri" w:hAnsi="Calibri" w:cstheme="minorBidi"/>
          <w:spacing w:val="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specification</w:t>
      </w:r>
      <w:r w:rsidRPr="00E2315E">
        <w:rPr>
          <w:rFonts w:ascii="Calibri" w:eastAsia="Calibri" w:hAnsi="Calibri" w:cstheme="minorBidi"/>
          <w:spacing w:val="5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4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software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requirements.</w:t>
      </w:r>
      <w:r w:rsidRPr="00E2315E">
        <w:rPr>
          <w:rFonts w:ascii="Calibri" w:eastAsia="Calibri" w:hAnsi="Calibri" w:cstheme="minorBidi"/>
          <w:spacing w:val="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applications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 xml:space="preserve">I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designed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developed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have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impacted</w:t>
      </w:r>
      <w:r w:rsidRPr="00E2315E">
        <w:rPr>
          <w:rFonts w:ascii="Calibri" w:eastAsia="Calibri" w:hAnsi="Calibri" w:cstheme="minorBidi"/>
          <w:spacing w:val="-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upon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,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4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provided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support</w:t>
      </w:r>
      <w:r w:rsidRPr="00E2315E">
        <w:rPr>
          <w:rFonts w:ascii="Calibri" w:eastAsia="Calibri" w:hAnsi="Calibri" w:cstheme="minorBidi"/>
          <w:spacing w:val="2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2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every</w:t>
      </w:r>
      <w:r w:rsidRPr="00E2315E">
        <w:rPr>
          <w:rFonts w:ascii="Calibri" w:eastAsia="Calibri" w:hAnsi="Calibri" w:cstheme="minorBidi"/>
          <w:spacing w:val="2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area</w:t>
      </w:r>
      <w:r w:rsidRPr="00E2315E">
        <w:rPr>
          <w:rFonts w:ascii="Calibri" w:eastAsia="Calibri" w:hAnsi="Calibri" w:cstheme="minorBidi"/>
          <w:spacing w:val="2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2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organisation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,</w:t>
      </w:r>
      <w:r w:rsidRPr="00E2315E">
        <w:rPr>
          <w:rFonts w:ascii="Calibri" w:eastAsia="Calibri" w:hAnsi="Calibri" w:cstheme="minorBidi"/>
          <w:spacing w:val="1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shaping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ways</w:t>
      </w:r>
      <w:r w:rsidRPr="00E2315E">
        <w:rPr>
          <w:rFonts w:ascii="Calibri" w:eastAsia="Calibri" w:hAnsi="Calibri" w:cstheme="minorBidi"/>
          <w:spacing w:val="2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working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effecting</w:t>
      </w:r>
      <w:r w:rsidRPr="00E2315E">
        <w:rPr>
          <w:rFonts w:ascii="Calibri" w:eastAsia="Calibri" w:hAnsi="Calibri" w:cstheme="minorBidi"/>
          <w:spacing w:val="4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workflow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efficiency.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I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was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also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responsible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for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communicating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concepts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procedures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end</w:t>
      </w:r>
      <w:r w:rsidRPr="00E2315E">
        <w:rPr>
          <w:rFonts w:ascii="Calibri" w:eastAsia="Calibri" w:hAnsi="Calibri" w:cstheme="minorBidi"/>
          <w:spacing w:val="4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users</w:t>
      </w:r>
      <w:r w:rsidRPr="00E2315E">
        <w:rPr>
          <w:rFonts w:ascii="Calibri" w:eastAsia="Calibri" w:hAnsi="Calibri" w:cstheme="minorBidi"/>
          <w:spacing w:val="4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either</w:t>
      </w:r>
      <w:r w:rsidRPr="00E2315E">
        <w:rPr>
          <w:rFonts w:ascii="Calibri" w:eastAsia="Calibri" w:hAnsi="Calibri" w:cstheme="minorBidi"/>
          <w:spacing w:val="4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verbally</w:t>
      </w:r>
      <w:r w:rsidRPr="00E2315E">
        <w:rPr>
          <w:rFonts w:ascii="Calibri" w:eastAsia="Calibri" w:hAnsi="Calibri" w:cstheme="minorBidi"/>
          <w:spacing w:val="4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or</w:t>
      </w:r>
      <w:r w:rsidRPr="00E2315E">
        <w:rPr>
          <w:rFonts w:ascii="Calibri" w:eastAsia="Calibri" w:hAnsi="Calibri" w:cstheme="minorBidi"/>
          <w:spacing w:val="4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through</w:t>
      </w:r>
      <w:r w:rsidRPr="00E2315E">
        <w:rPr>
          <w:rFonts w:ascii="Calibri" w:eastAsia="Calibri" w:hAnsi="Calibri" w:cstheme="minorBidi"/>
          <w:spacing w:val="4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written</w:t>
      </w:r>
      <w:r w:rsidRPr="00E2315E">
        <w:rPr>
          <w:rFonts w:ascii="Calibri" w:eastAsia="Calibri" w:hAnsi="Calibri" w:cstheme="minorBidi"/>
          <w:spacing w:val="4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systems</w:t>
      </w:r>
      <w:r w:rsidRPr="00E2315E">
        <w:rPr>
          <w:rFonts w:ascii="Calibri" w:eastAsia="Calibri" w:hAnsi="Calibri" w:cstheme="minorBidi"/>
          <w:spacing w:val="4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4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overseeing</w:t>
      </w:r>
      <w:r w:rsidRPr="00E2315E">
        <w:rPr>
          <w:rFonts w:ascii="Calibri" w:eastAsia="Calibri" w:hAnsi="Calibri" w:cstheme="minorBidi"/>
          <w:spacing w:val="4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day-to-day</w:t>
      </w:r>
      <w:r w:rsidRPr="00E2315E">
        <w:rPr>
          <w:rFonts w:ascii="Calibri" w:eastAsia="Calibri" w:hAnsi="Calibri" w:cstheme="minorBidi"/>
          <w:spacing w:val="4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project</w:t>
      </w:r>
      <w:r w:rsidRPr="00E2315E">
        <w:rPr>
          <w:rFonts w:ascii="Calibri" w:eastAsia="Calibri" w:hAnsi="Calibri" w:cstheme="minorBidi"/>
          <w:spacing w:val="4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management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various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IT</w:t>
      </w:r>
      <w:r w:rsidRPr="00E2315E">
        <w:rPr>
          <w:rFonts w:ascii="Calibri" w:eastAsia="Calibri" w:hAnsi="Calibri" w:cstheme="minorBidi"/>
          <w:spacing w:val="-1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applications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components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on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Intranet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Internet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site.</w:t>
      </w:r>
    </w:p>
    <w:p w:rsidR="00E2315E" w:rsidRPr="00E2315E" w:rsidRDefault="00E2315E" w:rsidP="00E2315E">
      <w:pPr>
        <w:widowControl w:val="0"/>
        <w:spacing w:line="200" w:lineRule="exact"/>
        <w:rPr>
          <w:rFonts w:asciiTheme="minorHAnsi" w:eastAsiaTheme="minorHAnsi" w:hAnsiTheme="minorHAnsi" w:cstheme="minorBidi"/>
          <w:sz w:val="20"/>
          <w:szCs w:val="20"/>
          <w:lang w:val="en-US"/>
        </w:rPr>
      </w:pPr>
    </w:p>
    <w:p w:rsidR="00E2315E" w:rsidRPr="00E2315E" w:rsidRDefault="00E2315E" w:rsidP="00E2315E">
      <w:pPr>
        <w:widowControl w:val="0"/>
        <w:spacing w:before="1" w:line="200" w:lineRule="exact"/>
        <w:rPr>
          <w:rFonts w:asciiTheme="minorHAnsi" w:eastAsiaTheme="minorHAnsi" w:hAnsiTheme="minorHAnsi" w:cstheme="minorBidi"/>
          <w:sz w:val="20"/>
          <w:szCs w:val="20"/>
          <w:lang w:val="en-US"/>
        </w:rPr>
      </w:pPr>
    </w:p>
    <w:p w:rsidR="00E2315E" w:rsidRPr="00E2315E" w:rsidRDefault="00E2315E" w:rsidP="00E2315E">
      <w:pPr>
        <w:widowControl w:val="0"/>
        <w:ind w:left="100"/>
        <w:outlineLvl w:val="1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b/>
          <w:bCs/>
          <w:spacing w:val="-5"/>
          <w:sz w:val="23"/>
          <w:szCs w:val="23"/>
          <w:lang w:val="en-US"/>
        </w:rPr>
        <w:t>Achievements: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 w:right="114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Developed</w:t>
      </w:r>
      <w:r w:rsidRPr="00E2315E">
        <w:rPr>
          <w:rFonts w:ascii="Calibri" w:eastAsia="Calibri" w:hAnsi="Calibri" w:cstheme="minorBidi"/>
          <w:spacing w:val="2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</w:t>
      </w:r>
      <w:r w:rsidRPr="00E2315E">
        <w:rPr>
          <w:rFonts w:ascii="Calibri" w:eastAsia="Calibri" w:hAnsi="Calibri" w:cstheme="minorBidi"/>
          <w:spacing w:val="2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multi-tier</w:t>
      </w:r>
      <w:r w:rsidRPr="00E2315E">
        <w:rPr>
          <w:rFonts w:ascii="Calibri" w:eastAsia="Calibri" w:hAnsi="Calibri" w:cstheme="minorBidi"/>
          <w:spacing w:val="2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clinical</w:t>
      </w:r>
      <w:r w:rsidRPr="00E2315E">
        <w:rPr>
          <w:rFonts w:ascii="Calibri" w:eastAsia="Calibri" w:hAnsi="Calibri" w:cstheme="minorBidi"/>
          <w:spacing w:val="2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document</w:t>
      </w:r>
      <w:r w:rsidRPr="00E2315E">
        <w:rPr>
          <w:rFonts w:ascii="Calibri" w:eastAsia="Calibri" w:hAnsi="Calibri" w:cstheme="minorBidi"/>
          <w:spacing w:val="2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management</w:t>
      </w:r>
      <w:r w:rsidRPr="00E2315E">
        <w:rPr>
          <w:rFonts w:ascii="Calibri" w:eastAsia="Calibri" w:hAnsi="Calibri" w:cstheme="minorBidi"/>
          <w:spacing w:val="2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system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,</w:t>
      </w:r>
      <w:r w:rsidRPr="00E2315E">
        <w:rPr>
          <w:rFonts w:ascii="Calibri" w:eastAsia="Calibri" w:hAnsi="Calibri" w:cstheme="minorBidi"/>
          <w:spacing w:val="2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including</w:t>
      </w:r>
      <w:r w:rsidRPr="00E2315E">
        <w:rPr>
          <w:rFonts w:ascii="Calibri" w:eastAsia="Calibri" w:hAnsi="Calibri" w:cstheme="minorBidi"/>
          <w:spacing w:val="2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</w:t>
      </w:r>
      <w:r w:rsidRPr="00E2315E">
        <w:rPr>
          <w:rFonts w:ascii="Calibri" w:eastAsia="Calibri" w:hAnsi="Calibri" w:cstheme="minorBidi"/>
          <w:spacing w:val="2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web</w:t>
      </w:r>
      <w:r w:rsidRPr="00E2315E">
        <w:rPr>
          <w:rFonts w:ascii="Calibri" w:eastAsia="Calibri" w:hAnsi="Calibri" w:cstheme="minorBidi"/>
          <w:spacing w:val="2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service</w:t>
      </w:r>
      <w:r w:rsidRPr="00E2315E">
        <w:rPr>
          <w:rFonts w:ascii="Calibri" w:eastAsia="Calibri" w:hAnsi="Calibri" w:cstheme="minorBidi"/>
          <w:spacing w:val="2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6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send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documents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electronically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General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Practices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within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Manchester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area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 w:line="241" w:lineRule="auto"/>
        <w:ind w:left="460" w:right="109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Designed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developed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user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focused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intranet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,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which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was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improved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with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 xml:space="preserve">the use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client-</w:t>
      </w:r>
      <w:r w:rsidRPr="00E2315E">
        <w:rPr>
          <w:rFonts w:ascii="Calibri" w:eastAsia="Calibri" w:hAnsi="Calibri" w:cstheme="minorBidi"/>
          <w:spacing w:val="4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side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technologies.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This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resulted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in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very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positive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feedback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from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users</w:t>
      </w:r>
      <w:r>
        <w:rPr>
          <w:rFonts w:ascii="Calibri" w:eastAsia="Calibri" w:hAnsi="Calibri" w:cstheme="minorBidi"/>
          <w:spacing w:val="-5"/>
          <w:sz w:val="23"/>
          <w:szCs w:val="23"/>
          <w:lang w:val="en-US"/>
        </w:rPr>
        <w:t>. Technologies used were C#, ASP.NET, HTML, JavaScript and CSS.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7"/>
        <w:ind w:left="460" w:right="117"/>
        <w:jc w:val="both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Investigated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existing</w:t>
      </w:r>
      <w:r w:rsidRPr="00E2315E">
        <w:rPr>
          <w:rFonts w:ascii="Calibri" w:eastAsia="Calibri" w:hAnsi="Calibri" w:cstheme="minorBidi"/>
          <w:spacing w:val="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paper</w:t>
      </w:r>
      <w:r w:rsidRPr="00E2315E">
        <w:rPr>
          <w:rFonts w:ascii="Calibri" w:eastAsia="Calibri" w:hAnsi="Calibri" w:cstheme="minorBidi"/>
          <w:spacing w:val="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based</w:t>
      </w:r>
      <w:r w:rsidRPr="00E2315E">
        <w:rPr>
          <w:rFonts w:ascii="Calibri" w:eastAsia="Calibri" w:hAnsi="Calibri" w:cstheme="minorBidi"/>
          <w:spacing w:val="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Human</w:t>
      </w:r>
      <w:r w:rsidRPr="00E2315E">
        <w:rPr>
          <w:rFonts w:ascii="Calibri" w:eastAsia="Calibri" w:hAnsi="Calibri" w:cstheme="minorBidi"/>
          <w:spacing w:val="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Resources</w:t>
      </w:r>
      <w:r w:rsidRPr="00E2315E">
        <w:rPr>
          <w:rFonts w:ascii="Calibri" w:eastAsia="Calibri" w:hAnsi="Calibri" w:cstheme="minorBidi"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work</w:t>
      </w:r>
      <w:r w:rsidRPr="00E2315E">
        <w:rPr>
          <w:rFonts w:ascii="Calibri" w:eastAsia="Calibri" w:hAnsi="Calibri" w:cstheme="minorBidi"/>
          <w:spacing w:val="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processes;</w:t>
      </w:r>
      <w:r w:rsidRPr="00E2315E">
        <w:rPr>
          <w:rFonts w:ascii="Calibri" w:eastAsia="Calibri" w:hAnsi="Calibri" w:cstheme="minorBidi"/>
          <w:spacing w:val="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from</w:t>
      </w:r>
      <w:r w:rsidRPr="00E2315E">
        <w:rPr>
          <w:rFonts w:ascii="Calibri" w:eastAsia="Calibri" w:hAnsi="Calibri" w:cstheme="minorBidi"/>
          <w:spacing w:val="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this</w:t>
      </w:r>
      <w:r w:rsidRPr="00E2315E">
        <w:rPr>
          <w:rFonts w:ascii="Calibri" w:eastAsia="Calibri" w:hAnsi="Calibri" w:cstheme="minorBidi"/>
          <w:spacing w:val="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I</w:t>
      </w:r>
      <w:r w:rsidRPr="00E2315E">
        <w:rPr>
          <w:rFonts w:ascii="Calibri" w:eastAsia="Calibri" w:hAnsi="Calibri" w:cstheme="minorBidi"/>
          <w:spacing w:val="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was</w:t>
      </w:r>
      <w:r w:rsidRPr="00E2315E">
        <w:rPr>
          <w:rFonts w:ascii="Calibri" w:eastAsia="Calibri" w:hAnsi="Calibri" w:cstheme="minorBidi"/>
          <w:spacing w:val="4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able</w:t>
      </w:r>
      <w:r w:rsidRPr="00E2315E">
        <w:rPr>
          <w:rFonts w:ascii="Calibri" w:eastAsia="Calibri" w:hAnsi="Calibri" w:cstheme="minorBidi"/>
          <w:spacing w:val="5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3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develop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an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effective</w:t>
      </w:r>
      <w:r w:rsidRPr="00E2315E">
        <w:rPr>
          <w:rFonts w:ascii="Calibri" w:eastAsia="Calibri" w:hAnsi="Calibri" w:cstheme="minorBidi"/>
          <w:spacing w:val="2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web</w:t>
      </w:r>
      <w:r w:rsidRPr="00E2315E">
        <w:rPr>
          <w:rFonts w:ascii="Calibri" w:eastAsia="Calibri" w:hAnsi="Calibri" w:cstheme="minorBidi"/>
          <w:spacing w:val="1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application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used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by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both</w:t>
      </w:r>
      <w:r w:rsidRPr="00E2315E">
        <w:rPr>
          <w:rFonts w:ascii="Calibri" w:eastAsia="Calibri" w:hAnsi="Calibri" w:cstheme="minorBidi"/>
          <w:spacing w:val="2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Human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Resource</w:t>
      </w:r>
      <w:r w:rsidRPr="00E2315E">
        <w:rPr>
          <w:rFonts w:ascii="Calibri" w:eastAsia="Calibri" w:hAnsi="Calibri" w:cstheme="minorBidi"/>
          <w:spacing w:val="2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employees</w:t>
      </w:r>
      <w:r w:rsidRPr="00E2315E">
        <w:rPr>
          <w:rFonts w:ascii="Calibri" w:eastAsia="Calibri" w:hAnsi="Calibri" w:cstheme="minorBidi"/>
          <w:spacing w:val="2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2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over</w:t>
      </w:r>
      <w:r w:rsidRPr="00E2315E">
        <w:rPr>
          <w:rFonts w:ascii="Calibri" w:eastAsia="Calibri" w:hAnsi="Calibri" w:cstheme="minorBidi"/>
          <w:spacing w:val="5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4000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hospital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staff</w:t>
      </w:r>
      <w:r>
        <w:rPr>
          <w:rFonts w:ascii="Calibri" w:eastAsia="Calibri" w:hAnsi="Calibri" w:cstheme="minorBidi"/>
          <w:spacing w:val="-5"/>
          <w:sz w:val="23"/>
          <w:szCs w:val="23"/>
          <w:lang w:val="en-US"/>
        </w:rPr>
        <w:t>.</w:t>
      </w:r>
    </w:p>
    <w:p w:rsidR="00E2315E" w:rsidRPr="00E2315E" w:rsidRDefault="00E2315E" w:rsidP="00E2315E">
      <w:pPr>
        <w:widowControl w:val="0"/>
        <w:spacing w:line="200" w:lineRule="exact"/>
        <w:rPr>
          <w:rFonts w:asciiTheme="minorHAnsi" w:eastAsiaTheme="minorHAnsi" w:hAnsiTheme="minorHAnsi" w:cstheme="minorBidi"/>
          <w:sz w:val="20"/>
          <w:szCs w:val="20"/>
          <w:lang w:val="en-US"/>
        </w:rPr>
      </w:pPr>
    </w:p>
    <w:p w:rsidR="00E2315E" w:rsidRPr="00E2315E" w:rsidRDefault="00E2315E" w:rsidP="00E2315E">
      <w:pPr>
        <w:widowControl w:val="0"/>
        <w:spacing w:before="1" w:line="200" w:lineRule="exact"/>
        <w:rPr>
          <w:rFonts w:asciiTheme="minorHAnsi" w:eastAsiaTheme="minorHAnsi" w:hAnsiTheme="minorHAnsi" w:cstheme="minorBidi"/>
          <w:sz w:val="20"/>
          <w:szCs w:val="20"/>
          <w:lang w:val="en-US"/>
        </w:rPr>
      </w:pPr>
    </w:p>
    <w:p w:rsidR="00E2315E" w:rsidRPr="00E2315E" w:rsidRDefault="00E2315E" w:rsidP="00E2315E">
      <w:pPr>
        <w:widowControl w:val="0"/>
        <w:spacing w:line="291" w:lineRule="auto"/>
        <w:ind w:left="100" w:right="4646"/>
        <w:outlineLvl w:val="1"/>
        <w:rPr>
          <w:rFonts w:ascii="Calibri" w:eastAsia="Calibri" w:hAnsi="Calibri" w:cstheme="minorBidi"/>
          <w:sz w:val="23"/>
          <w:szCs w:val="23"/>
          <w:lang w:val="en-US"/>
        </w:rPr>
      </w:pPr>
      <w:proofErr w:type="spellStart"/>
      <w:r w:rsidRPr="00E2315E">
        <w:rPr>
          <w:rFonts w:ascii="Calibri" w:eastAsia="Calibri" w:hAnsi="Calibri" w:cstheme="minorBidi"/>
          <w:b/>
          <w:bCs/>
          <w:spacing w:val="-1"/>
          <w:sz w:val="23"/>
          <w:szCs w:val="23"/>
          <w:lang w:val="en-US"/>
        </w:rPr>
        <w:t>Expotel</w:t>
      </w:r>
      <w:proofErr w:type="spellEnd"/>
      <w:r w:rsidRPr="00E2315E">
        <w:rPr>
          <w:rFonts w:ascii="Calibri" w:eastAsia="Calibri" w:hAnsi="Calibri" w:cstheme="minorBidi"/>
          <w:b/>
          <w:bCs/>
          <w:spacing w:val="-1"/>
          <w:sz w:val="23"/>
          <w:szCs w:val="23"/>
          <w:lang w:val="en-US"/>
        </w:rPr>
        <w:t xml:space="preserve"> Hotel Reservations,</w:t>
      </w:r>
      <w:r w:rsidRPr="00E2315E">
        <w:rPr>
          <w:rFonts w:ascii="Calibri" w:eastAsia="Calibri" w:hAnsi="Calibri" w:cstheme="minorBidi"/>
          <w:b/>
          <w:bCs/>
          <w:spacing w:val="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1"/>
          <w:sz w:val="23"/>
          <w:szCs w:val="23"/>
          <w:lang w:val="en-US"/>
        </w:rPr>
        <w:t>Stockport</w:t>
      </w:r>
      <w:r w:rsidRPr="00E2315E">
        <w:rPr>
          <w:rFonts w:ascii="Calibri" w:eastAsia="Calibri" w:hAnsi="Calibri" w:cstheme="minorBidi"/>
          <w:b/>
          <w:bCs/>
          <w:spacing w:val="4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z w:val="23"/>
          <w:szCs w:val="23"/>
          <w:lang w:val="en-US"/>
        </w:rPr>
        <w:t>Client</w:t>
      </w:r>
      <w:r w:rsidRPr="00E2315E">
        <w:rPr>
          <w:rFonts w:ascii="Calibri" w:eastAsia="Calibri" w:hAnsi="Calibri" w:cstheme="minorBidi"/>
          <w:b/>
          <w:bCs/>
          <w:spacing w:val="-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b/>
          <w:bCs/>
          <w:spacing w:val="-1"/>
          <w:sz w:val="23"/>
          <w:szCs w:val="23"/>
          <w:lang w:val="en-US"/>
        </w:rPr>
        <w:t>Services Analyst</w:t>
      </w:r>
    </w:p>
    <w:p w:rsidR="00E2315E" w:rsidRPr="00E2315E" w:rsidRDefault="00E2315E" w:rsidP="00E2315E">
      <w:pPr>
        <w:widowControl w:val="0"/>
        <w:spacing w:line="221" w:lineRule="exact"/>
        <w:ind w:left="100"/>
        <w:rPr>
          <w:rFonts w:ascii="Calibri" w:eastAsia="Calibri" w:hAnsi="Calibri" w:cs="Calibri"/>
          <w:sz w:val="23"/>
          <w:szCs w:val="23"/>
          <w:lang w:val="en-US"/>
        </w:rPr>
      </w:pPr>
      <w:r w:rsidRPr="00E2315E">
        <w:rPr>
          <w:rFonts w:ascii="Calibri" w:eastAsia="Calibri" w:hAnsi="Calibri" w:cs="Calibri"/>
          <w:b/>
          <w:bCs/>
          <w:sz w:val="23"/>
          <w:szCs w:val="23"/>
          <w:lang w:val="en-US"/>
        </w:rPr>
        <w:t>August</w:t>
      </w:r>
      <w:r w:rsidRPr="00E2315E">
        <w:rPr>
          <w:rFonts w:ascii="Calibri" w:eastAsia="Calibri" w:hAnsi="Calibri" w:cs="Calibri"/>
          <w:b/>
          <w:bCs/>
          <w:spacing w:val="-1"/>
          <w:sz w:val="23"/>
          <w:szCs w:val="23"/>
          <w:lang w:val="en-US"/>
        </w:rPr>
        <w:t xml:space="preserve"> 2004</w:t>
      </w:r>
      <w:r w:rsidRPr="00E2315E">
        <w:rPr>
          <w:rFonts w:ascii="Calibri" w:eastAsia="Calibri" w:hAnsi="Calibri" w:cs="Calibri"/>
          <w:b/>
          <w:bCs/>
          <w:sz w:val="23"/>
          <w:szCs w:val="23"/>
          <w:lang w:val="en-US"/>
        </w:rPr>
        <w:t xml:space="preserve"> –</w:t>
      </w:r>
      <w:r w:rsidRPr="00E2315E">
        <w:rPr>
          <w:rFonts w:ascii="Calibri" w:eastAsia="Calibri" w:hAnsi="Calibri" w:cs="Calibri"/>
          <w:b/>
          <w:bCs/>
          <w:spacing w:val="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="Calibri"/>
          <w:b/>
          <w:bCs/>
          <w:spacing w:val="-1"/>
          <w:sz w:val="23"/>
          <w:szCs w:val="23"/>
          <w:lang w:val="en-US"/>
        </w:rPr>
        <w:t>April 2008</w:t>
      </w:r>
    </w:p>
    <w:p w:rsidR="00E2315E" w:rsidRPr="00E2315E" w:rsidRDefault="00E2315E" w:rsidP="00E2315E">
      <w:pPr>
        <w:widowControl w:val="0"/>
        <w:spacing w:before="1" w:line="280" w:lineRule="exact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E2315E" w:rsidRPr="00E2315E" w:rsidRDefault="00E2315E" w:rsidP="00E2315E">
      <w:pPr>
        <w:widowControl w:val="0"/>
        <w:ind w:left="100"/>
        <w:rPr>
          <w:rFonts w:ascii="Calibri" w:eastAsia="Calibri" w:hAnsi="Calibri" w:cs="Calibri"/>
          <w:sz w:val="23"/>
          <w:szCs w:val="23"/>
          <w:lang w:val="en-US"/>
        </w:rPr>
      </w:pPr>
      <w:r w:rsidRPr="00E2315E">
        <w:rPr>
          <w:rFonts w:ascii="Calibri" w:eastAsia="Calibri" w:hAnsi="Calibri" w:cs="Calibri"/>
          <w:b/>
          <w:bCs/>
          <w:spacing w:val="-5"/>
          <w:sz w:val="23"/>
          <w:szCs w:val="23"/>
          <w:lang w:val="en-US"/>
        </w:rPr>
        <w:t>Achievements: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Created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z w:val="23"/>
          <w:szCs w:val="23"/>
          <w:lang w:val="en-US"/>
        </w:rPr>
        <w:t>a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web-based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reporting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system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,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supported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by</w:t>
      </w:r>
      <w:r w:rsidRPr="00E2315E">
        <w:rPr>
          <w:rFonts w:ascii="Calibri" w:eastAsia="Calibri" w:hAnsi="Calibri" w:cstheme="minorBidi"/>
          <w:spacing w:val="-13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ASP.Net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web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forms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Helped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secure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large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clients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by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collating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and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presenting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data</w:t>
      </w:r>
    </w:p>
    <w:p w:rsidR="00E2315E" w:rsidRPr="00E2315E" w:rsidRDefault="00E2315E" w:rsidP="00E2315E">
      <w:pPr>
        <w:widowControl w:val="0"/>
        <w:numPr>
          <w:ilvl w:val="0"/>
          <w:numId w:val="18"/>
        </w:numPr>
        <w:tabs>
          <w:tab w:val="left" w:pos="460"/>
        </w:tabs>
        <w:spacing w:before="59"/>
        <w:ind w:left="460"/>
        <w:rPr>
          <w:rFonts w:ascii="Calibri" w:eastAsia="Calibri" w:hAnsi="Calibri" w:cstheme="minorBidi"/>
          <w:sz w:val="23"/>
          <w:szCs w:val="23"/>
          <w:lang w:val="en-US"/>
        </w:rPr>
      </w:pP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Reduced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the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amount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2"/>
          <w:sz w:val="23"/>
          <w:szCs w:val="23"/>
          <w:lang w:val="en-US"/>
        </w:rPr>
        <w:t>of</w:t>
      </w:r>
      <w:r w:rsidRPr="00E2315E">
        <w:rPr>
          <w:rFonts w:ascii="Calibri" w:eastAsia="Calibri" w:hAnsi="Calibri" w:cstheme="minorBidi"/>
          <w:spacing w:val="-12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time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taken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to</w:t>
      </w:r>
      <w:r w:rsidRPr="00E2315E">
        <w:rPr>
          <w:rFonts w:ascii="Calibri" w:eastAsia="Calibri" w:hAnsi="Calibri" w:cstheme="minorBidi"/>
          <w:spacing w:val="-9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produce</w:t>
      </w:r>
      <w:r w:rsidRPr="00E2315E">
        <w:rPr>
          <w:rFonts w:ascii="Calibri" w:eastAsia="Calibri" w:hAnsi="Calibri" w:cstheme="minorBidi"/>
          <w:spacing w:val="-11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monthly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reports</w:t>
      </w:r>
      <w:r w:rsidRPr="00E2315E">
        <w:rPr>
          <w:rFonts w:ascii="Calibri" w:eastAsia="Calibri" w:hAnsi="Calibri" w:cstheme="minorBidi"/>
          <w:spacing w:val="-8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3"/>
          <w:sz w:val="23"/>
          <w:szCs w:val="23"/>
          <w:lang w:val="en-US"/>
        </w:rPr>
        <w:t>by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6"/>
          <w:sz w:val="23"/>
          <w:szCs w:val="23"/>
          <w:lang w:val="en-US"/>
        </w:rPr>
        <w:t>automation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5"/>
          <w:sz w:val="23"/>
          <w:szCs w:val="23"/>
          <w:lang w:val="en-US"/>
        </w:rPr>
        <w:t>using</w:t>
      </w:r>
      <w:r w:rsidRPr="00E2315E">
        <w:rPr>
          <w:rFonts w:ascii="Calibri" w:eastAsia="Calibri" w:hAnsi="Calibri" w:cstheme="minorBidi"/>
          <w:spacing w:val="-10"/>
          <w:sz w:val="23"/>
          <w:szCs w:val="23"/>
          <w:lang w:val="en-US"/>
        </w:rPr>
        <w:t xml:space="preserve"> </w:t>
      </w:r>
      <w:r w:rsidRPr="00E2315E">
        <w:rPr>
          <w:rFonts w:ascii="Calibri" w:eastAsia="Calibri" w:hAnsi="Calibri" w:cstheme="minorBidi"/>
          <w:spacing w:val="-4"/>
          <w:sz w:val="23"/>
          <w:szCs w:val="23"/>
          <w:lang w:val="en-US"/>
        </w:rPr>
        <w:t>VBA</w:t>
      </w:r>
    </w:p>
    <w:p w:rsidR="00A22160" w:rsidRDefault="00A22160" w:rsidP="00A22160"/>
    <w:sectPr w:rsidR="00A22160" w:rsidSect="00E2315E">
      <w:pgSz w:w="12240" w:h="15840"/>
      <w:pgMar w:top="940" w:right="1680" w:bottom="280" w:left="17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724" w:rsidRDefault="00022724" w:rsidP="00982B3F">
      <w:r>
        <w:separator/>
      </w:r>
    </w:p>
  </w:endnote>
  <w:endnote w:type="continuationSeparator" w:id="0">
    <w:p w:rsidR="00022724" w:rsidRDefault="00022724" w:rsidP="00982B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724" w:rsidRDefault="00022724" w:rsidP="00982B3F">
      <w:r>
        <w:separator/>
      </w:r>
    </w:p>
  </w:footnote>
  <w:footnote w:type="continuationSeparator" w:id="0">
    <w:p w:rsidR="00022724" w:rsidRDefault="00022724" w:rsidP="00982B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45B3"/>
    <w:multiLevelType w:val="hybridMultilevel"/>
    <w:tmpl w:val="FDDEEB50"/>
    <w:lvl w:ilvl="0" w:tplc="9D58E9D8">
      <w:start w:val="1"/>
      <w:numFmt w:val="bullet"/>
      <w:lvlText w:val=""/>
      <w:lvlJc w:val="left"/>
      <w:pPr>
        <w:tabs>
          <w:tab w:val="num" w:pos="652"/>
        </w:tabs>
        <w:ind w:left="652" w:hanging="22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B0F8E"/>
    <w:multiLevelType w:val="hybridMultilevel"/>
    <w:tmpl w:val="B570FE3A"/>
    <w:lvl w:ilvl="0" w:tplc="08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">
    <w:nsid w:val="13392E9D"/>
    <w:multiLevelType w:val="hybridMultilevel"/>
    <w:tmpl w:val="F7342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01D33"/>
    <w:multiLevelType w:val="hybridMultilevel"/>
    <w:tmpl w:val="2398C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176B3B"/>
    <w:multiLevelType w:val="hybridMultilevel"/>
    <w:tmpl w:val="27A0836C"/>
    <w:lvl w:ilvl="0" w:tplc="08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5">
    <w:nsid w:val="2DAC6072"/>
    <w:multiLevelType w:val="hybridMultilevel"/>
    <w:tmpl w:val="9B407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5B5698"/>
    <w:multiLevelType w:val="hybridMultilevel"/>
    <w:tmpl w:val="B0C4DD06"/>
    <w:lvl w:ilvl="0" w:tplc="08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7">
    <w:nsid w:val="30F60274"/>
    <w:multiLevelType w:val="multilevel"/>
    <w:tmpl w:val="7CFA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D54261"/>
    <w:multiLevelType w:val="hybridMultilevel"/>
    <w:tmpl w:val="EFCAA5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DD4ECC"/>
    <w:multiLevelType w:val="hybridMultilevel"/>
    <w:tmpl w:val="FB28C91A"/>
    <w:lvl w:ilvl="0" w:tplc="69D82216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B1559"/>
    <w:multiLevelType w:val="hybridMultilevel"/>
    <w:tmpl w:val="4BB24818"/>
    <w:lvl w:ilvl="0" w:tplc="4C6E7A7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3"/>
        <w:szCs w:val="23"/>
      </w:rPr>
    </w:lvl>
    <w:lvl w:ilvl="1" w:tplc="16028B7E">
      <w:start w:val="1"/>
      <w:numFmt w:val="bullet"/>
      <w:lvlText w:val="•"/>
      <w:lvlJc w:val="left"/>
      <w:rPr>
        <w:rFonts w:hint="default"/>
      </w:rPr>
    </w:lvl>
    <w:lvl w:ilvl="2" w:tplc="04C8B860">
      <w:start w:val="1"/>
      <w:numFmt w:val="bullet"/>
      <w:lvlText w:val="•"/>
      <w:lvlJc w:val="left"/>
      <w:rPr>
        <w:rFonts w:hint="default"/>
      </w:rPr>
    </w:lvl>
    <w:lvl w:ilvl="3" w:tplc="C36693E2">
      <w:start w:val="1"/>
      <w:numFmt w:val="bullet"/>
      <w:lvlText w:val="•"/>
      <w:lvlJc w:val="left"/>
      <w:rPr>
        <w:rFonts w:hint="default"/>
      </w:rPr>
    </w:lvl>
    <w:lvl w:ilvl="4" w:tplc="CCCADF7A">
      <w:start w:val="1"/>
      <w:numFmt w:val="bullet"/>
      <w:lvlText w:val="•"/>
      <w:lvlJc w:val="left"/>
      <w:rPr>
        <w:rFonts w:hint="default"/>
      </w:rPr>
    </w:lvl>
    <w:lvl w:ilvl="5" w:tplc="E51618AA">
      <w:start w:val="1"/>
      <w:numFmt w:val="bullet"/>
      <w:lvlText w:val="•"/>
      <w:lvlJc w:val="left"/>
      <w:rPr>
        <w:rFonts w:hint="default"/>
      </w:rPr>
    </w:lvl>
    <w:lvl w:ilvl="6" w:tplc="88F21800">
      <w:start w:val="1"/>
      <w:numFmt w:val="bullet"/>
      <w:lvlText w:val="•"/>
      <w:lvlJc w:val="left"/>
      <w:rPr>
        <w:rFonts w:hint="default"/>
      </w:rPr>
    </w:lvl>
    <w:lvl w:ilvl="7" w:tplc="2C1C74CA">
      <w:start w:val="1"/>
      <w:numFmt w:val="bullet"/>
      <w:lvlText w:val="•"/>
      <w:lvlJc w:val="left"/>
      <w:rPr>
        <w:rFonts w:hint="default"/>
      </w:rPr>
    </w:lvl>
    <w:lvl w:ilvl="8" w:tplc="DA487826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3AA50B95"/>
    <w:multiLevelType w:val="hybridMultilevel"/>
    <w:tmpl w:val="E69217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DB18E2"/>
    <w:multiLevelType w:val="hybridMultilevel"/>
    <w:tmpl w:val="0A1AD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13E03"/>
    <w:multiLevelType w:val="hybridMultilevel"/>
    <w:tmpl w:val="611C08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D9D24D2"/>
    <w:multiLevelType w:val="hybridMultilevel"/>
    <w:tmpl w:val="1DEAFA14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61C15"/>
    <w:multiLevelType w:val="hybridMultilevel"/>
    <w:tmpl w:val="1B3666D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70BB002F"/>
    <w:multiLevelType w:val="hybridMultilevel"/>
    <w:tmpl w:val="8872DE48"/>
    <w:lvl w:ilvl="0" w:tplc="08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7">
    <w:nsid w:val="780F3B71"/>
    <w:multiLevelType w:val="hybridMultilevel"/>
    <w:tmpl w:val="A81A5690"/>
    <w:lvl w:ilvl="0" w:tplc="1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96215C"/>
    <w:multiLevelType w:val="hybridMultilevel"/>
    <w:tmpl w:val="F7ECD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8B4567"/>
    <w:multiLevelType w:val="hybridMultilevel"/>
    <w:tmpl w:val="632C2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5"/>
  </w:num>
  <w:num w:numId="5">
    <w:abstractNumId w:val="6"/>
  </w:num>
  <w:num w:numId="6">
    <w:abstractNumId w:val="19"/>
  </w:num>
  <w:num w:numId="7">
    <w:abstractNumId w:val="11"/>
  </w:num>
  <w:num w:numId="8">
    <w:abstractNumId w:val="2"/>
  </w:num>
  <w:num w:numId="9">
    <w:abstractNumId w:val="18"/>
  </w:num>
  <w:num w:numId="10">
    <w:abstractNumId w:val="17"/>
  </w:num>
  <w:num w:numId="11">
    <w:abstractNumId w:val="9"/>
  </w:num>
  <w:num w:numId="12">
    <w:abstractNumId w:val="14"/>
  </w:num>
  <w:num w:numId="13">
    <w:abstractNumId w:val="0"/>
  </w:num>
  <w:num w:numId="14">
    <w:abstractNumId w:val="8"/>
  </w:num>
  <w:num w:numId="15">
    <w:abstractNumId w:val="16"/>
  </w:num>
  <w:num w:numId="16">
    <w:abstractNumId w:val="12"/>
  </w:num>
  <w:num w:numId="17">
    <w:abstractNumId w:val="13"/>
  </w:num>
  <w:num w:numId="18">
    <w:abstractNumId w:val="10"/>
  </w:num>
  <w:num w:numId="19">
    <w:abstractNumId w:val="1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attachedTemplate r:id="rId1"/>
  <w:defaultTabStop w:val="720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</w:compat>
  <w:docVars>
    <w:docVar w:name="OpenInPublishingView" w:val="0"/>
    <w:docVar w:name="PublishingViewTables" w:val="0"/>
  </w:docVars>
  <w:rsids>
    <w:rsidRoot w:val="00761944"/>
    <w:rsid w:val="00004D3E"/>
    <w:rsid w:val="00022724"/>
    <w:rsid w:val="00033C89"/>
    <w:rsid w:val="00082778"/>
    <w:rsid w:val="000A6DEF"/>
    <w:rsid w:val="000C5FEF"/>
    <w:rsid w:val="000D39D3"/>
    <w:rsid w:val="001419B1"/>
    <w:rsid w:val="0015575C"/>
    <w:rsid w:val="001561A4"/>
    <w:rsid w:val="00171A1A"/>
    <w:rsid w:val="00184554"/>
    <w:rsid w:val="00225B81"/>
    <w:rsid w:val="00276872"/>
    <w:rsid w:val="00281965"/>
    <w:rsid w:val="00294C8C"/>
    <w:rsid w:val="002962B0"/>
    <w:rsid w:val="002A2CFB"/>
    <w:rsid w:val="002B137C"/>
    <w:rsid w:val="002C36CA"/>
    <w:rsid w:val="002D3C2E"/>
    <w:rsid w:val="003411A6"/>
    <w:rsid w:val="003464BE"/>
    <w:rsid w:val="003534D1"/>
    <w:rsid w:val="00364AA0"/>
    <w:rsid w:val="00370EEA"/>
    <w:rsid w:val="004222BF"/>
    <w:rsid w:val="0044491C"/>
    <w:rsid w:val="00457B01"/>
    <w:rsid w:val="00474088"/>
    <w:rsid w:val="004A1206"/>
    <w:rsid w:val="004D0602"/>
    <w:rsid w:val="004F3FD0"/>
    <w:rsid w:val="004F78AC"/>
    <w:rsid w:val="005079F2"/>
    <w:rsid w:val="0054512D"/>
    <w:rsid w:val="00557090"/>
    <w:rsid w:val="005733D2"/>
    <w:rsid w:val="005A7FDF"/>
    <w:rsid w:val="005C4E10"/>
    <w:rsid w:val="005E3E93"/>
    <w:rsid w:val="005F635D"/>
    <w:rsid w:val="006217F2"/>
    <w:rsid w:val="00697756"/>
    <w:rsid w:val="006A07A8"/>
    <w:rsid w:val="006A3432"/>
    <w:rsid w:val="00722DB6"/>
    <w:rsid w:val="00732CC8"/>
    <w:rsid w:val="00741C8C"/>
    <w:rsid w:val="0074566E"/>
    <w:rsid w:val="00761944"/>
    <w:rsid w:val="00761F1E"/>
    <w:rsid w:val="007F3172"/>
    <w:rsid w:val="008A406C"/>
    <w:rsid w:val="008B62EC"/>
    <w:rsid w:val="008E1FEF"/>
    <w:rsid w:val="00914781"/>
    <w:rsid w:val="00950608"/>
    <w:rsid w:val="00976316"/>
    <w:rsid w:val="00982B3F"/>
    <w:rsid w:val="0098437E"/>
    <w:rsid w:val="00986125"/>
    <w:rsid w:val="009D234E"/>
    <w:rsid w:val="009F21FB"/>
    <w:rsid w:val="00A059D9"/>
    <w:rsid w:val="00A209CA"/>
    <w:rsid w:val="00A22160"/>
    <w:rsid w:val="00B53D0C"/>
    <w:rsid w:val="00B660CA"/>
    <w:rsid w:val="00BC7FB1"/>
    <w:rsid w:val="00C14B04"/>
    <w:rsid w:val="00C23C1B"/>
    <w:rsid w:val="00C61C52"/>
    <w:rsid w:val="00C84EBB"/>
    <w:rsid w:val="00C85341"/>
    <w:rsid w:val="00CC5E8A"/>
    <w:rsid w:val="00D00163"/>
    <w:rsid w:val="00DA4E5F"/>
    <w:rsid w:val="00DD1185"/>
    <w:rsid w:val="00DD2F92"/>
    <w:rsid w:val="00E2315E"/>
    <w:rsid w:val="00E31E6A"/>
    <w:rsid w:val="00EC6931"/>
    <w:rsid w:val="00F26D9F"/>
    <w:rsid w:val="00F419B0"/>
    <w:rsid w:val="00F745A6"/>
    <w:rsid w:val="00F87DE7"/>
    <w:rsid w:val="00FB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C36C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B3F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82B3F"/>
    <w:rPr>
      <w:rFonts w:ascii="Calibri" w:eastAsia="MS Gothic" w:hAnsi="Calibri" w:cs="Times New Roman"/>
      <w:b/>
      <w:bCs/>
      <w:color w:val="345A8A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82B3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982B3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2B3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982B3F"/>
    <w:rPr>
      <w:lang w:val="en-GB"/>
    </w:rPr>
  </w:style>
  <w:style w:type="paragraph" w:styleId="BodyText">
    <w:name w:val="Body Text"/>
    <w:basedOn w:val="Normal"/>
    <w:link w:val="BodyTextChar"/>
    <w:uiPriority w:val="99"/>
    <w:rsid w:val="00982B3F"/>
    <w:pPr>
      <w:spacing w:after="180" w:line="264" w:lineRule="auto"/>
    </w:pPr>
    <w:rPr>
      <w:color w:val="595959"/>
      <w:sz w:val="22"/>
      <w:szCs w:val="20"/>
    </w:rPr>
  </w:style>
  <w:style w:type="character" w:customStyle="1" w:styleId="BodyTextChar">
    <w:name w:val="Body Text Char"/>
    <w:link w:val="BodyText"/>
    <w:uiPriority w:val="99"/>
    <w:rsid w:val="00982B3F"/>
    <w:rPr>
      <w:rFonts w:ascii="Cambria" w:eastAsia="MS Mincho" w:hAnsi="Cambria" w:cs="Times New Roman"/>
      <w:color w:val="595959"/>
      <w:sz w:val="22"/>
    </w:rPr>
  </w:style>
  <w:style w:type="character" w:styleId="Hyperlink">
    <w:name w:val="Hyperlink"/>
    <w:rsid w:val="00982B3F"/>
    <w:rPr>
      <w:color w:val="A40A06"/>
      <w:u w:val="single"/>
    </w:rPr>
  </w:style>
  <w:style w:type="table" w:styleId="TableGrid">
    <w:name w:val="Table Grid"/>
    <w:basedOn w:val="TableNormal"/>
    <w:uiPriority w:val="59"/>
    <w:rsid w:val="00982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545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7756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4F78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9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homas.grace@mint-r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afferty\AppData\Local\Microsoft\Windows\Temporary%20Internet%20Files\Content.Outlook\WCRYUYCM\CCL_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70671-301E-4822-9987-CCB1A278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CCL_CV</Template>
  <TotalTime>1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Interquest</Company>
  <LinksUpToDate>false</LinksUpToDate>
  <CharactersWithSpaces>3367</CharactersWithSpaces>
  <SharedDoc>false</SharedDoc>
  <HLinks>
    <vt:vector size="6" baseType="variant">
      <vt:variant>
        <vt:i4>1638496</vt:i4>
      </vt:variant>
      <vt:variant>
        <vt:i4>0</vt:i4>
      </vt:variant>
      <vt:variant>
        <vt:i4>0</vt:i4>
      </vt:variant>
      <vt:variant>
        <vt:i4>5</vt:i4>
      </vt:variant>
      <vt:variant>
        <vt:lpwstr>mailto:abc@ccl-group.com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llafferty</dc:creator>
  <cp:lastModifiedBy>tgrace</cp:lastModifiedBy>
  <cp:revision>2</cp:revision>
  <cp:lastPrinted>2012-08-29T17:06:00Z</cp:lastPrinted>
  <dcterms:created xsi:type="dcterms:W3CDTF">2014-02-06T09:15:00Z</dcterms:created>
  <dcterms:modified xsi:type="dcterms:W3CDTF">2014-02-06T09:15:00Z</dcterms:modified>
</cp:coreProperties>
</file>